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0D8E5" w14:textId="3515627E" w:rsidR="002A2999" w:rsidRDefault="003149B0" w:rsidP="005B23B9">
      <w:pPr>
        <w:spacing w:beforeAutospacing="1" w:after="100" w:afterAutospacing="1" w:line="240" w:lineRule="auto"/>
      </w:pPr>
      <w:r w:rsidRPr="0083749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Module </w:t>
      </w:r>
      <w:r w:rsidR="00F1749C">
        <w:rPr>
          <w:rFonts w:ascii="Calibri" w:eastAsiaTheme="majorEastAsia" w:hAnsi="Calibri" w:cstheme="majorBidi"/>
          <w:caps/>
          <w:spacing w:val="10"/>
          <w:sz w:val="52"/>
          <w:szCs w:val="52"/>
        </w:rPr>
        <w:t>C</w:t>
      </w:r>
      <w:r w:rsidR="008A26FC">
        <w:rPr>
          <w:rFonts w:ascii="Calibri" w:eastAsiaTheme="majorEastAsia" w:hAnsi="Calibri" w:cstheme="majorBidi"/>
          <w:caps/>
          <w:spacing w:val="10"/>
          <w:sz w:val="52"/>
          <w:szCs w:val="52"/>
        </w:rPr>
        <w:t>2</w:t>
      </w:r>
      <w:r w:rsidRPr="0083749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: </w:t>
      </w:r>
      <w:r w:rsidR="008A26FC">
        <w:rPr>
          <w:rFonts w:ascii="Calibri" w:eastAsiaTheme="majorEastAsia" w:hAnsi="Calibri" w:cstheme="majorBidi"/>
          <w:caps/>
          <w:spacing w:val="10"/>
          <w:sz w:val="52"/>
          <w:szCs w:val="52"/>
        </w:rPr>
        <w:t>Basic Static Analysis Tools</w:t>
      </w:r>
    </w:p>
    <w:p w14:paraId="172DB88A" w14:textId="0B849FC6" w:rsidR="002A2999" w:rsidRDefault="008A26FC" w:rsidP="005B23B9">
      <w:pPr>
        <w:pStyle w:val="Heading1"/>
        <w:spacing w:beforeAutospacing="1" w:after="100" w:afterAutospacing="1" w:line="240" w:lineRule="auto"/>
      </w:pPr>
      <w:r>
        <w:t>LET’s START ANALYZING BINARIES!</w:t>
      </w:r>
    </w:p>
    <w:p w14:paraId="783D4055" w14:textId="6E0513BB" w:rsidR="005233DE" w:rsidRPr="005233DE" w:rsidRDefault="005233DE" w:rsidP="005B23B9">
      <w:pPr>
        <w:spacing w:beforeAutospacing="1" w:after="100" w:afterAutospacing="1" w:line="240" w:lineRule="auto"/>
        <w:rPr>
          <w:sz w:val="24"/>
          <w:szCs w:val="24"/>
        </w:rPr>
      </w:pPr>
      <w:bookmarkStart w:id="0" w:name="_bookmark1"/>
      <w:bookmarkEnd w:id="0"/>
      <w:r>
        <w:rPr>
          <w:b/>
          <w:sz w:val="24"/>
          <w:szCs w:val="24"/>
        </w:rPr>
        <w:t>Lab Description:</w:t>
      </w:r>
      <w:r w:rsidR="00883306">
        <w:rPr>
          <w:b/>
          <w:sz w:val="24"/>
          <w:szCs w:val="24"/>
        </w:rPr>
        <w:t xml:space="preserve"> </w:t>
      </w:r>
      <w:r w:rsidR="007C40D1">
        <w:rPr>
          <w:sz w:val="24"/>
          <w:szCs w:val="24"/>
        </w:rPr>
        <w:t xml:space="preserve">The objective of this lab is to </w:t>
      </w:r>
      <w:r w:rsidR="00162FC2">
        <w:rPr>
          <w:sz w:val="24"/>
          <w:szCs w:val="24"/>
        </w:rPr>
        <w:t xml:space="preserve">allow you to </w:t>
      </w:r>
      <w:r w:rsidR="008A26FC">
        <w:rPr>
          <w:sz w:val="24"/>
          <w:szCs w:val="24"/>
        </w:rPr>
        <w:t>choose</w:t>
      </w:r>
      <w:r w:rsidR="00155F3E">
        <w:rPr>
          <w:sz w:val="24"/>
          <w:szCs w:val="24"/>
        </w:rPr>
        <w:t xml:space="preserve"> appropriate static analysis tools and techniques to safely examine a binary file to achieve a specified objective. </w:t>
      </w:r>
    </w:p>
    <w:p w14:paraId="25EF2CC7" w14:textId="787A66FF" w:rsidR="002A2999" w:rsidRDefault="002A2999" w:rsidP="005B23B9">
      <w:pPr>
        <w:spacing w:beforeAutospacing="1" w:after="100" w:afterAutospacing="1" w:line="240" w:lineRule="auto"/>
        <w:rPr>
          <w:sz w:val="24"/>
          <w:szCs w:val="24"/>
        </w:rPr>
      </w:pPr>
      <w:r w:rsidRPr="00226247">
        <w:rPr>
          <w:b/>
          <w:sz w:val="24"/>
          <w:szCs w:val="24"/>
        </w:rPr>
        <w:t xml:space="preserve">Lab Environment: </w:t>
      </w:r>
      <w:r w:rsidR="00155F3E" w:rsidRPr="00155F3E">
        <w:rPr>
          <w:sz w:val="24"/>
          <w:szCs w:val="24"/>
        </w:rPr>
        <w:t xml:space="preserve">This is intended to be an interactive lab with the instructor providing guidance to extend student demonstrations of very basic </w:t>
      </w:r>
      <w:r w:rsidR="00155F3E">
        <w:rPr>
          <w:sz w:val="24"/>
          <w:szCs w:val="24"/>
        </w:rPr>
        <w:t xml:space="preserve">static analysis </w:t>
      </w:r>
      <w:r w:rsidR="00155F3E" w:rsidRPr="00155F3E">
        <w:rPr>
          <w:sz w:val="24"/>
          <w:szCs w:val="24"/>
        </w:rPr>
        <w:t>skills. The exercise should be run in a protected environment as it may deal with malware.</w:t>
      </w:r>
      <w:r w:rsidR="00883306">
        <w:rPr>
          <w:sz w:val="24"/>
          <w:szCs w:val="24"/>
        </w:rPr>
        <w:t xml:space="preserve"> </w:t>
      </w:r>
      <w:r w:rsidR="00155F3E" w:rsidRPr="00155F3E">
        <w:rPr>
          <w:sz w:val="24"/>
          <w:szCs w:val="24"/>
        </w:rPr>
        <w:t>It can be run in the SRE class virtual environm</w:t>
      </w:r>
      <w:r w:rsidR="00155F3E">
        <w:rPr>
          <w:sz w:val="24"/>
          <w:szCs w:val="24"/>
        </w:rPr>
        <w:t>ent, which would contain the cr</w:t>
      </w:r>
      <w:r w:rsidR="00155F3E" w:rsidRPr="00155F3E">
        <w:rPr>
          <w:sz w:val="24"/>
          <w:szCs w:val="24"/>
        </w:rPr>
        <w:t xml:space="preserve">ackme files and </w:t>
      </w:r>
      <w:r w:rsidR="00155F3E">
        <w:rPr>
          <w:sz w:val="24"/>
          <w:szCs w:val="24"/>
        </w:rPr>
        <w:t>tools for static analysis.</w:t>
      </w:r>
      <w:r w:rsidR="00883306">
        <w:rPr>
          <w:sz w:val="24"/>
          <w:szCs w:val="24"/>
        </w:rPr>
        <w:t xml:space="preserve"> </w:t>
      </w:r>
      <w:r w:rsidR="00155F3E">
        <w:rPr>
          <w:sz w:val="24"/>
          <w:szCs w:val="24"/>
        </w:rPr>
        <w:t xml:space="preserve">It would also </w:t>
      </w:r>
      <w:r w:rsidR="00155F3E" w:rsidRPr="00155F3E">
        <w:rPr>
          <w:sz w:val="24"/>
          <w:szCs w:val="24"/>
        </w:rPr>
        <w:t>allow instructors to view/step-in to the student environment even when not co-located.</w:t>
      </w:r>
      <w:r w:rsidR="00883306">
        <w:rPr>
          <w:sz w:val="24"/>
          <w:szCs w:val="24"/>
        </w:rPr>
        <w:t xml:space="preserve"> </w:t>
      </w:r>
    </w:p>
    <w:p w14:paraId="0AEDDBE4" w14:textId="67A33174" w:rsidR="007A5F19" w:rsidRPr="007C1F28" w:rsidRDefault="007A5F19" w:rsidP="005B23B9">
      <w:pPr>
        <w:pBdr>
          <w:top w:val="single" w:sz="6" w:space="1" w:color="1CADE4"/>
        </w:pBdr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EXERCISE/STEP 1</w:t>
      </w:r>
    </w:p>
    <w:p w14:paraId="586AC58F" w14:textId="16CACF0B" w:rsidR="002A2999" w:rsidRPr="008D5A07" w:rsidRDefault="008D5A07" w:rsidP="005B23B9">
      <w:pPr>
        <w:spacing w:beforeAutospacing="1" w:after="100" w:afterAutospacing="1" w:line="240" w:lineRule="auto"/>
        <w:rPr>
          <w:sz w:val="24"/>
          <w:szCs w:val="24"/>
        </w:rPr>
      </w:pPr>
      <w:r w:rsidRPr="008D5A07">
        <w:rPr>
          <w:sz w:val="24"/>
          <w:szCs w:val="24"/>
        </w:rPr>
        <w:t>The instructor needs to clearly express the following warning:</w:t>
      </w:r>
    </w:p>
    <w:p w14:paraId="7D759A7B" w14:textId="10BC88B6" w:rsidR="008D5A07" w:rsidRPr="00E431D4" w:rsidRDefault="008D5A07" w:rsidP="005B23B9">
      <w:pPr>
        <w:spacing w:beforeAutospacing="1" w:after="100" w:afterAutospacing="1" w:line="240" w:lineRule="auto"/>
        <w:rPr>
          <w:color w:val="FFFF00"/>
        </w:rPr>
      </w:pPr>
      <w:r w:rsidRPr="00C9516E">
        <w:rPr>
          <w:color w:val="FFFF00"/>
          <w:shd w:val="clear" w:color="auto" w:fill="0B0BF5"/>
        </w:rPr>
        <w:t xml:space="preserve">WARNING: </w:t>
      </w:r>
      <w:r w:rsidR="006721CB" w:rsidRPr="00C9516E">
        <w:rPr>
          <w:color w:val="FFFF00"/>
          <w:shd w:val="clear" w:color="auto" w:fill="0B0BF5"/>
        </w:rPr>
        <w:t xml:space="preserve">This lab may </w:t>
      </w:r>
      <w:r w:rsidR="00162FC2" w:rsidRPr="00C9516E">
        <w:rPr>
          <w:color w:val="FFFF00"/>
          <w:shd w:val="clear" w:color="auto" w:fill="0B0BF5"/>
        </w:rPr>
        <w:t>expose you to malware.</w:t>
      </w:r>
      <w:r w:rsidR="00883306">
        <w:rPr>
          <w:color w:val="FFFF00"/>
          <w:shd w:val="clear" w:color="auto" w:fill="0B0BF5"/>
        </w:rPr>
        <w:t xml:space="preserve"> </w:t>
      </w:r>
      <w:r w:rsidR="00162FC2" w:rsidRPr="00C9516E">
        <w:rPr>
          <w:color w:val="FFFF00"/>
          <w:shd w:val="clear" w:color="auto" w:fill="0B0BF5"/>
        </w:rPr>
        <w:t>Malware</w:t>
      </w:r>
      <w:r w:rsidRPr="00C9516E">
        <w:rPr>
          <w:color w:val="FFFF00"/>
          <w:shd w:val="clear" w:color="auto" w:fill="0B0BF5"/>
        </w:rPr>
        <w:t xml:space="preserve"> </w:t>
      </w:r>
      <w:r w:rsidR="00162FC2" w:rsidRPr="00C9516E">
        <w:rPr>
          <w:color w:val="FFFF00"/>
          <w:shd w:val="clear" w:color="auto" w:fill="0B0BF5"/>
        </w:rPr>
        <w:t>needs to be handled carefully.</w:t>
      </w:r>
      <w:r w:rsidR="00883306">
        <w:rPr>
          <w:color w:val="FFFF00"/>
          <w:shd w:val="clear" w:color="auto" w:fill="0B0BF5"/>
        </w:rPr>
        <w:t xml:space="preserve"> </w:t>
      </w:r>
      <w:r w:rsidR="00162FC2" w:rsidRPr="00C9516E">
        <w:rPr>
          <w:color w:val="FFFF00"/>
          <w:shd w:val="clear" w:color="auto" w:fill="0B0BF5"/>
        </w:rPr>
        <w:t>Malware</w:t>
      </w:r>
      <w:r w:rsidRPr="00C9516E">
        <w:rPr>
          <w:color w:val="FFFF00"/>
          <w:shd w:val="clear" w:color="auto" w:fill="0B0BF5"/>
        </w:rPr>
        <w:t xml:space="preserve"> may trigger Anti-Virus or other similar security tools.</w:t>
      </w:r>
      <w:r w:rsidR="00883306">
        <w:rPr>
          <w:color w:val="FFFF00"/>
          <w:shd w:val="clear" w:color="auto" w:fill="0B0BF5"/>
        </w:rPr>
        <w:t xml:space="preserve"> </w:t>
      </w:r>
      <w:r w:rsidRPr="00C9516E">
        <w:rPr>
          <w:color w:val="FFFF00"/>
          <w:shd w:val="clear" w:color="auto" w:fill="0B0BF5"/>
        </w:rPr>
        <w:t>DO NOT EXECUTE TH</w:t>
      </w:r>
      <w:r w:rsidR="00162FC2" w:rsidRPr="00C9516E">
        <w:rPr>
          <w:color w:val="FFFF00"/>
          <w:shd w:val="clear" w:color="auto" w:fill="0B0BF5"/>
        </w:rPr>
        <w:t xml:space="preserve">ESE BINARIES </w:t>
      </w:r>
      <w:r w:rsidRPr="00C9516E">
        <w:rPr>
          <w:color w:val="FFFF00"/>
          <w:shd w:val="clear" w:color="auto" w:fill="0B0BF5"/>
        </w:rPr>
        <w:t>ON ANY SYSTEM.</w:t>
      </w:r>
      <w:r w:rsidR="00883306">
        <w:rPr>
          <w:color w:val="FFFF00"/>
          <w:shd w:val="clear" w:color="auto" w:fill="0B0BF5"/>
        </w:rPr>
        <w:t xml:space="preserve"> </w:t>
      </w:r>
      <w:r w:rsidRPr="00C9516E">
        <w:rPr>
          <w:color w:val="FFFF00"/>
          <w:shd w:val="clear" w:color="auto" w:fill="0B0BF5"/>
        </w:rPr>
        <w:t>The safest approach is to examine this within the environment you have been provided.</w:t>
      </w:r>
    </w:p>
    <w:p w14:paraId="1329E06F" w14:textId="0903C109" w:rsidR="002A2999" w:rsidRPr="007C1F28" w:rsidRDefault="002A2999" w:rsidP="005B23B9">
      <w:pPr>
        <w:pBdr>
          <w:top w:val="single" w:sz="6" w:space="1" w:color="1CADE4"/>
        </w:pBdr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EXERCISE/STEP</w:t>
      </w:r>
      <w:r w:rsidRPr="007C1F28">
        <w:rPr>
          <w:b/>
          <w:sz w:val="24"/>
          <w:szCs w:val="24"/>
        </w:rPr>
        <w:t xml:space="preserve"> 2</w:t>
      </w:r>
      <w:r>
        <w:rPr>
          <w:b/>
          <w:sz w:val="24"/>
          <w:szCs w:val="24"/>
        </w:rPr>
        <w:t xml:space="preserve"> </w:t>
      </w:r>
    </w:p>
    <w:p w14:paraId="69B52204" w14:textId="34869076" w:rsidR="00155F3E" w:rsidRDefault="00155F3E" w:rsidP="005B23B9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Using static analysis techniques only,</w:t>
      </w:r>
      <w:r w:rsidRPr="00155F3E">
        <w:t xml:space="preserve"> </w:t>
      </w:r>
      <w:r>
        <w:rPr>
          <w:sz w:val="24"/>
          <w:szCs w:val="24"/>
        </w:rPr>
        <w:t>r</w:t>
      </w:r>
      <w:r w:rsidR="006721CB">
        <w:rPr>
          <w:sz w:val="24"/>
          <w:szCs w:val="24"/>
        </w:rPr>
        <w:t>everse engineer</w:t>
      </w:r>
      <w:r w:rsidRPr="00155F3E">
        <w:rPr>
          <w:sz w:val="24"/>
          <w:szCs w:val="24"/>
        </w:rPr>
        <w:t xml:space="preserve"> </w:t>
      </w:r>
      <w:r>
        <w:rPr>
          <w:sz w:val="24"/>
          <w:szCs w:val="24"/>
        </w:rPr>
        <w:t>three</w:t>
      </w:r>
      <w:r w:rsidRPr="00155F3E">
        <w:rPr>
          <w:sz w:val="24"/>
          <w:szCs w:val="24"/>
        </w:rPr>
        <w:t xml:space="preserve"> of the 64-bit binaries from the </w:t>
      </w:r>
      <w:r w:rsidR="00E431D4">
        <w:rPr>
          <w:sz w:val="24"/>
          <w:szCs w:val="24"/>
        </w:rPr>
        <w:t>/code/sre/03xx/crackme_exec</w:t>
      </w:r>
      <w:r>
        <w:rPr>
          <w:sz w:val="24"/>
          <w:szCs w:val="24"/>
        </w:rPr>
        <w:t xml:space="preserve"> directory </w:t>
      </w:r>
      <w:r w:rsidRPr="00155F3E">
        <w:rPr>
          <w:sz w:val="24"/>
          <w:szCs w:val="24"/>
        </w:rPr>
        <w:t>(either linux</w:t>
      </w:r>
      <w:r w:rsidR="00E431D4">
        <w:rPr>
          <w:sz w:val="24"/>
          <w:szCs w:val="24"/>
        </w:rPr>
        <w:t>_x64</w:t>
      </w:r>
      <w:r w:rsidRPr="00155F3E">
        <w:rPr>
          <w:sz w:val="24"/>
          <w:szCs w:val="24"/>
        </w:rPr>
        <w:t xml:space="preserve"> or osx versions) to clearly show how you determined the password to be entered.</w:t>
      </w:r>
      <w:r w:rsidR="00883306">
        <w:rPr>
          <w:sz w:val="24"/>
          <w:szCs w:val="24"/>
        </w:rPr>
        <w:t xml:space="preserve"> </w:t>
      </w:r>
    </w:p>
    <w:p w14:paraId="2A8820CD" w14:textId="1F4F01C1" w:rsidR="00162FC2" w:rsidRPr="007C1F28" w:rsidRDefault="00162FC2" w:rsidP="005B23B9">
      <w:pPr>
        <w:pBdr>
          <w:top w:val="single" w:sz="6" w:space="1" w:color="1CADE4"/>
        </w:pBdr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EXERCISE/STEP</w:t>
      </w:r>
      <w:r w:rsidRPr="007C1F2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3 (OPTIONAL) </w:t>
      </w:r>
    </w:p>
    <w:p w14:paraId="4834BECA" w14:textId="334A607A" w:rsidR="00162FC2" w:rsidRDefault="00155F3E" w:rsidP="005B23B9">
      <w:pPr>
        <w:spacing w:beforeAutospacing="1" w:after="100" w:afterAutospacing="1" w:line="240" w:lineRule="auto"/>
        <w:rPr>
          <w:sz w:val="24"/>
          <w:szCs w:val="24"/>
        </w:rPr>
      </w:pPr>
      <w:r w:rsidRPr="00155F3E">
        <w:rPr>
          <w:sz w:val="24"/>
          <w:szCs w:val="24"/>
        </w:rPr>
        <w:t xml:space="preserve">Reverse engineer two of the CPP files from </w:t>
      </w:r>
      <w:r w:rsidR="00E431D4">
        <w:rPr>
          <w:sz w:val="24"/>
          <w:szCs w:val="24"/>
        </w:rPr>
        <w:t>/code/sre/03xx/0330_crackme</w:t>
      </w:r>
      <w:r w:rsidRPr="00155F3E">
        <w:rPr>
          <w:sz w:val="24"/>
          <w:szCs w:val="24"/>
        </w:rPr>
        <w:t>_cpp that we did not reverse engineer in class (i.e., not crackme_103 or crackme_105) to clearly show how you would recover the password to be entered.</w:t>
      </w:r>
    </w:p>
    <w:p w14:paraId="7D843221" w14:textId="79A3E9B9" w:rsidR="002A2999" w:rsidRDefault="002A2999" w:rsidP="005B23B9">
      <w:pPr>
        <w:pStyle w:val="Heading1"/>
        <w:spacing w:beforeAutospacing="1" w:after="100" w:afterAutospacing="1" w:line="240" w:lineRule="auto"/>
      </w:pPr>
      <w:r w:rsidRPr="00517993">
        <w:t>What to submit</w:t>
      </w:r>
      <w:r>
        <w:t xml:space="preserve"> </w:t>
      </w:r>
    </w:p>
    <w:p w14:paraId="3AD4051D" w14:textId="00640C17" w:rsidR="001A2613" w:rsidRDefault="00546CC4" w:rsidP="005B23B9">
      <w:pPr>
        <w:spacing w:beforeAutospacing="1" w:after="100" w:afterAutospacing="1" w:line="240" w:lineRule="auto"/>
        <w:rPr>
          <w:sz w:val="24"/>
          <w:szCs w:val="24"/>
        </w:rPr>
      </w:pPr>
      <w:r w:rsidRPr="00546CC4">
        <w:rPr>
          <w:sz w:val="24"/>
          <w:szCs w:val="24"/>
        </w:rPr>
        <w:lastRenderedPageBreak/>
        <w:t>Students should present their results to the class.</w:t>
      </w:r>
      <w:r w:rsidR="00883306">
        <w:rPr>
          <w:sz w:val="24"/>
          <w:szCs w:val="24"/>
        </w:rPr>
        <w:t xml:space="preserve"> </w:t>
      </w:r>
    </w:p>
    <w:p w14:paraId="50148330" w14:textId="73A9E8CB" w:rsidR="001A2613" w:rsidRDefault="001A2613" w:rsidP="005B23B9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Instructor Notes:</w:t>
      </w:r>
      <w:r w:rsidR="00883306">
        <w:rPr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 w:rsidRPr="00155F3E">
        <w:rPr>
          <w:sz w:val="24"/>
          <w:szCs w:val="24"/>
        </w:rPr>
        <w:t xml:space="preserve"> are 64-bit builds of the x86 binaries </w:t>
      </w:r>
      <w:r>
        <w:rPr>
          <w:sz w:val="24"/>
          <w:szCs w:val="24"/>
        </w:rPr>
        <w:t>from the previous lesson</w:t>
      </w:r>
      <w:r w:rsidRPr="00155F3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5CF6612" w14:textId="4248A4DE" w:rsidR="00546CC4" w:rsidRDefault="00546CC4" w:rsidP="005B23B9">
      <w:pPr>
        <w:spacing w:beforeAutospacing="1" w:after="100" w:afterAutospacing="1" w:line="240" w:lineRule="auto"/>
        <w:rPr>
          <w:sz w:val="24"/>
          <w:szCs w:val="24"/>
        </w:rPr>
      </w:pPr>
      <w:r w:rsidRPr="00546CC4">
        <w:rPr>
          <w:sz w:val="24"/>
          <w:szCs w:val="24"/>
        </w:rPr>
        <w:t xml:space="preserve">Results will be greatly varied as </w:t>
      </w:r>
      <w:r w:rsidR="001A2613">
        <w:rPr>
          <w:sz w:val="24"/>
          <w:szCs w:val="24"/>
        </w:rPr>
        <w:t>student select difference file and approach the RE process and documenting the RE process differently.</w:t>
      </w:r>
      <w:r w:rsidR="00883306">
        <w:rPr>
          <w:sz w:val="24"/>
          <w:szCs w:val="24"/>
        </w:rPr>
        <w:t xml:space="preserve"> </w:t>
      </w:r>
      <w:r w:rsidR="001A2613">
        <w:rPr>
          <w:sz w:val="24"/>
          <w:szCs w:val="24"/>
        </w:rPr>
        <w:t>Prompts you might use during presentations include:</w:t>
      </w:r>
    </w:p>
    <w:p w14:paraId="488419C0" w14:textId="286B1029" w:rsidR="001A2613" w:rsidRDefault="001A2613" w:rsidP="005B23B9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Why did you choose that tool?</w:t>
      </w:r>
    </w:p>
    <w:p w14:paraId="41991297" w14:textId="7735EFE6" w:rsidR="001A2613" w:rsidRDefault="001A2613" w:rsidP="005B23B9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Would (alternative tool) have performed better/worse/differently?</w:t>
      </w:r>
    </w:p>
    <w:p w14:paraId="6B415219" w14:textId="07FEE26E" w:rsidR="001A2613" w:rsidRDefault="001A2613" w:rsidP="005B23B9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Would results have been different if you had use different options with the command?</w:t>
      </w:r>
    </w:p>
    <w:p w14:paraId="43F7798D" w14:textId="5A1B9156" w:rsidR="001A2613" w:rsidRDefault="001A2613" w:rsidP="005B23B9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Using just the file and your documentation, could another analyst fully understand the results and be confident that you did not make an error?</w:t>
      </w:r>
    </w:p>
    <w:p w14:paraId="58413F05" w14:textId="4E597501" w:rsidR="001A2613" w:rsidRDefault="001A2613" w:rsidP="005B23B9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Using your provided analysis, could another analyst repeat your process and obtain the same results?</w:t>
      </w:r>
    </w:p>
    <w:p w14:paraId="3840CACD" w14:textId="744B85D2" w:rsidR="00A34D2B" w:rsidRPr="00AF72A1" w:rsidRDefault="00A34D2B" w:rsidP="005B23B9">
      <w:pPr>
        <w:spacing w:beforeAutospacing="1" w:after="100" w:afterAutospacing="1" w:line="240" w:lineRule="auto"/>
        <w:rPr>
          <w:b/>
          <w:sz w:val="24"/>
          <w:szCs w:val="24"/>
        </w:rPr>
      </w:pPr>
      <w:r w:rsidRPr="00AF72A1">
        <w:rPr>
          <w:b/>
          <w:sz w:val="24"/>
          <w:szCs w:val="24"/>
        </w:rPr>
        <w:t xml:space="preserve">Options – </w:t>
      </w:r>
    </w:p>
    <w:p w14:paraId="2972FCCE" w14:textId="58D37537" w:rsidR="00A34D2B" w:rsidRDefault="00A34D2B" w:rsidP="005B23B9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Instructors </w:t>
      </w:r>
      <w:r w:rsidR="0044493F">
        <w:rPr>
          <w:sz w:val="24"/>
          <w:szCs w:val="24"/>
        </w:rPr>
        <w:t xml:space="preserve">can </w:t>
      </w:r>
      <w:r w:rsidR="00876B73">
        <w:rPr>
          <w:sz w:val="24"/>
          <w:szCs w:val="24"/>
        </w:rPr>
        <w:t xml:space="preserve">assign </w:t>
      </w:r>
      <w:r w:rsidR="00546CC4">
        <w:rPr>
          <w:sz w:val="24"/>
          <w:szCs w:val="24"/>
        </w:rPr>
        <w:t>determine if the optional assignment is required/optional/re</w:t>
      </w:r>
      <w:bookmarkStart w:id="1" w:name="_GoBack"/>
      <w:bookmarkEnd w:id="1"/>
      <w:r w:rsidR="00546CC4">
        <w:rPr>
          <w:sz w:val="24"/>
          <w:szCs w:val="24"/>
        </w:rPr>
        <w:t>quested, etc.</w:t>
      </w:r>
      <w:r w:rsidR="00883306">
        <w:rPr>
          <w:sz w:val="24"/>
          <w:szCs w:val="24"/>
        </w:rPr>
        <w:t xml:space="preserve"> </w:t>
      </w:r>
    </w:p>
    <w:sectPr w:rsidR="00A34D2B" w:rsidSect="0020324C">
      <w:footerReference w:type="default" r:id="rId7"/>
      <w:headerReference w:type="first" r:id="rId8"/>
      <w:footerReference w:type="first" r:id="rId9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BF30A4" w14:textId="77777777" w:rsidR="00C25828" w:rsidRDefault="00C25828">
      <w:r>
        <w:separator/>
      </w:r>
    </w:p>
  </w:endnote>
  <w:endnote w:type="continuationSeparator" w:id="0">
    <w:p w14:paraId="4156F2BF" w14:textId="77777777" w:rsidR="00C25828" w:rsidRDefault="00C25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9204E" w14:textId="36952872" w:rsidR="002A2999" w:rsidRDefault="002A2999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5B23B9">
      <w:rPr>
        <w:rFonts w:ascii="Calibri" w:hAnsi="Calibri"/>
        <w:noProof/>
        <w:sz w:val="14"/>
      </w:rPr>
      <w:t>2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568913B2" w14:textId="39C440AB" w:rsidR="002A2999" w:rsidRPr="00A7799E" w:rsidRDefault="00643963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83306">
      <w:rPr>
        <w:rFonts w:ascii="Calibri" w:hAnsi="Calibri"/>
        <w:sz w:val="14"/>
      </w:rPr>
      <w:t xml:space="preserve">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  <w:hyperlink r:id="rId3" w:history="1">
      <w:r w:rsidR="002A2999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2A2999" w:rsidRPr="00347B71">
      <w:rPr>
        <w:rFonts w:ascii="Calibri" w:hAnsi="Calibri"/>
        <w:sz w:val="14"/>
      </w:rPr>
      <w:t xml:space="preserve"> (C5)</w:t>
    </w:r>
    <w:r w:rsidR="002A2999"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B75BD" w14:textId="2EEBC92D" w:rsidR="002A2999" w:rsidRDefault="002A2999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C25828">
      <w:rPr>
        <w:rFonts w:ascii="Calibri" w:hAnsi="Calibri"/>
        <w:noProof/>
        <w:sz w:val="14"/>
      </w:rPr>
      <w:t>1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1A8C884E" w14:textId="2BF969BB" w:rsidR="002A2999" w:rsidRDefault="00C9516E" w:rsidP="00C9516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3C3CDC10" wp14:editId="05D32104">
          <wp:extent cx="673100" cy="241300"/>
          <wp:effectExtent l="0" t="0" r="12700" b="12700"/>
          <wp:docPr id="1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83306">
      <w:rPr>
        <w:rFonts w:ascii="Calibri" w:hAnsi="Calibri"/>
        <w:sz w:val="14"/>
      </w:rPr>
      <w:t xml:space="preserve">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>.</w:t>
    </w:r>
    <w:r w:rsidR="002A2999">
      <w:rPr>
        <w:rFonts w:ascii="Calibri" w:hAnsi="Calibri"/>
        <w:sz w:val="14"/>
      </w:rPr>
      <w:t xml:space="preserve"> </w:t>
    </w:r>
  </w:p>
  <w:p w14:paraId="1C55E13E" w14:textId="77777777" w:rsidR="002A2999" w:rsidRPr="00D40DB9" w:rsidRDefault="002A299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A5596" w14:textId="77777777" w:rsidR="00C25828" w:rsidRDefault="00C25828">
      <w:r>
        <w:separator/>
      </w:r>
    </w:p>
  </w:footnote>
  <w:footnote w:type="continuationSeparator" w:id="0">
    <w:p w14:paraId="571E0CA6" w14:textId="77777777" w:rsidR="00C25828" w:rsidRDefault="00C25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8CC02" w14:textId="77777777" w:rsidR="002A2999" w:rsidRPr="0020324C" w:rsidRDefault="002A2999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13"/>
  </w:num>
  <w:num w:numId="6">
    <w:abstractNumId w:val="12"/>
  </w:num>
  <w:num w:numId="7">
    <w:abstractNumId w:val="2"/>
  </w:num>
  <w:num w:numId="8">
    <w:abstractNumId w:val="0"/>
  </w:num>
  <w:num w:numId="9">
    <w:abstractNumId w:val="4"/>
  </w:num>
  <w:num w:numId="10">
    <w:abstractNumId w:val="14"/>
  </w:num>
  <w:num w:numId="11">
    <w:abstractNumId w:val="9"/>
  </w:num>
  <w:num w:numId="12">
    <w:abstractNumId w:val="1"/>
  </w:num>
  <w:num w:numId="13">
    <w:abstractNumId w:val="11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ED4"/>
    <w:rsid w:val="00006B32"/>
    <w:rsid w:val="00010706"/>
    <w:rsid w:val="000211A1"/>
    <w:rsid w:val="000A4BDE"/>
    <w:rsid w:val="000D6E7E"/>
    <w:rsid w:val="000F2971"/>
    <w:rsid w:val="000F3AD6"/>
    <w:rsid w:val="001242F6"/>
    <w:rsid w:val="00155F3E"/>
    <w:rsid w:val="00162FC2"/>
    <w:rsid w:val="001A2613"/>
    <w:rsid w:val="001E68C2"/>
    <w:rsid w:val="0020119C"/>
    <w:rsid w:val="0020324C"/>
    <w:rsid w:val="00226247"/>
    <w:rsid w:val="0029208D"/>
    <w:rsid w:val="002A2999"/>
    <w:rsid w:val="002C4B43"/>
    <w:rsid w:val="002E41EC"/>
    <w:rsid w:val="002E7E76"/>
    <w:rsid w:val="002F2CEF"/>
    <w:rsid w:val="002F4965"/>
    <w:rsid w:val="00313533"/>
    <w:rsid w:val="003149B0"/>
    <w:rsid w:val="0032640A"/>
    <w:rsid w:val="00347B71"/>
    <w:rsid w:val="003C4E7E"/>
    <w:rsid w:val="003C57A9"/>
    <w:rsid w:val="00404576"/>
    <w:rsid w:val="0044493F"/>
    <w:rsid w:val="004B0A21"/>
    <w:rsid w:val="004C0EFC"/>
    <w:rsid w:val="005057C0"/>
    <w:rsid w:val="0051152D"/>
    <w:rsid w:val="0051761D"/>
    <w:rsid w:val="00517993"/>
    <w:rsid w:val="005221D0"/>
    <w:rsid w:val="005233DE"/>
    <w:rsid w:val="0052471D"/>
    <w:rsid w:val="00545D68"/>
    <w:rsid w:val="00546CC4"/>
    <w:rsid w:val="005B23B9"/>
    <w:rsid w:val="005B588F"/>
    <w:rsid w:val="005E329B"/>
    <w:rsid w:val="00637983"/>
    <w:rsid w:val="00643963"/>
    <w:rsid w:val="00663D33"/>
    <w:rsid w:val="006721CB"/>
    <w:rsid w:val="006D3E1E"/>
    <w:rsid w:val="006E378B"/>
    <w:rsid w:val="006E392E"/>
    <w:rsid w:val="00707956"/>
    <w:rsid w:val="00714366"/>
    <w:rsid w:val="00751B0B"/>
    <w:rsid w:val="007A5F19"/>
    <w:rsid w:val="007B5098"/>
    <w:rsid w:val="007C1F28"/>
    <w:rsid w:val="007C40D1"/>
    <w:rsid w:val="008308D9"/>
    <w:rsid w:val="00850A4E"/>
    <w:rsid w:val="00860DE2"/>
    <w:rsid w:val="008678B8"/>
    <w:rsid w:val="00876B73"/>
    <w:rsid w:val="00883306"/>
    <w:rsid w:val="008A26FC"/>
    <w:rsid w:val="008B6969"/>
    <w:rsid w:val="008C72D2"/>
    <w:rsid w:val="008C7E92"/>
    <w:rsid w:val="008D0F4C"/>
    <w:rsid w:val="008D2ADF"/>
    <w:rsid w:val="008D5430"/>
    <w:rsid w:val="008D5A07"/>
    <w:rsid w:val="0092482E"/>
    <w:rsid w:val="0095227A"/>
    <w:rsid w:val="0096469A"/>
    <w:rsid w:val="009B1AE2"/>
    <w:rsid w:val="00A02C4C"/>
    <w:rsid w:val="00A34D2B"/>
    <w:rsid w:val="00A517CC"/>
    <w:rsid w:val="00A565F1"/>
    <w:rsid w:val="00A621B6"/>
    <w:rsid w:val="00A76C1E"/>
    <w:rsid w:val="00A7799E"/>
    <w:rsid w:val="00AF72A1"/>
    <w:rsid w:val="00B10FD5"/>
    <w:rsid w:val="00B11EB6"/>
    <w:rsid w:val="00B70DE3"/>
    <w:rsid w:val="00B71E53"/>
    <w:rsid w:val="00B94610"/>
    <w:rsid w:val="00BA6B8E"/>
    <w:rsid w:val="00BB7A64"/>
    <w:rsid w:val="00BC3835"/>
    <w:rsid w:val="00BE6ED4"/>
    <w:rsid w:val="00C228D3"/>
    <w:rsid w:val="00C25828"/>
    <w:rsid w:val="00C27DAD"/>
    <w:rsid w:val="00C9516E"/>
    <w:rsid w:val="00CC184F"/>
    <w:rsid w:val="00CD551A"/>
    <w:rsid w:val="00D07D29"/>
    <w:rsid w:val="00D37AD7"/>
    <w:rsid w:val="00D40DB9"/>
    <w:rsid w:val="00D73DE0"/>
    <w:rsid w:val="00D86D64"/>
    <w:rsid w:val="00D9671A"/>
    <w:rsid w:val="00DC0C38"/>
    <w:rsid w:val="00DD03EF"/>
    <w:rsid w:val="00DF2652"/>
    <w:rsid w:val="00E0051E"/>
    <w:rsid w:val="00E13F36"/>
    <w:rsid w:val="00E314A3"/>
    <w:rsid w:val="00E431D4"/>
    <w:rsid w:val="00E82CDF"/>
    <w:rsid w:val="00EB4C8E"/>
    <w:rsid w:val="00EB5F36"/>
    <w:rsid w:val="00EC43F9"/>
    <w:rsid w:val="00EC6AF1"/>
    <w:rsid w:val="00ED65F5"/>
    <w:rsid w:val="00EE1317"/>
    <w:rsid w:val="00EE1FD8"/>
    <w:rsid w:val="00F0397B"/>
    <w:rsid w:val="00F1749C"/>
    <w:rsid w:val="00F652FA"/>
    <w:rsid w:val="00FB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102C6A"/>
  <w15:docId w15:val="{BF0E6A27-888C-BD4C-AF1D-E659EFDF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C9516E"/>
    <w:pPr>
      <w:pBdr>
        <w:top w:val="single" w:sz="24" w:space="0" w:color="C64600"/>
        <w:left w:val="single" w:sz="24" w:space="0" w:color="C64600"/>
        <w:bottom w:val="single" w:sz="24" w:space="0" w:color="C64600"/>
        <w:right w:val="single" w:sz="24" w:space="0" w:color="C64600"/>
      </w:pBdr>
      <w:shd w:val="clear" w:color="auto" w:fill="C64600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9516E"/>
    <w:rPr>
      <w:b/>
      <w:i/>
      <w:caps/>
      <w:color w:val="FFFFFF"/>
      <w:spacing w:val="15"/>
      <w:sz w:val="32"/>
      <w:shd w:val="clear" w:color="auto" w:fill="C6460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99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A64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A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56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37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26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Johnston, Peter</cp:lastModifiedBy>
  <cp:revision>9</cp:revision>
  <cp:lastPrinted>2018-02-27T15:56:00Z</cp:lastPrinted>
  <dcterms:created xsi:type="dcterms:W3CDTF">2018-02-27T17:02:00Z</dcterms:created>
  <dcterms:modified xsi:type="dcterms:W3CDTF">2019-12-17T15:56:00Z</dcterms:modified>
</cp:coreProperties>
</file>