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0D8E5" w14:textId="05174502" w:rsidR="002A2999" w:rsidRDefault="003149B0" w:rsidP="0067301F">
      <w:pPr>
        <w:spacing w:beforeAutospacing="1" w:after="100" w:afterAutospacing="1" w:line="240" w:lineRule="auto"/>
      </w:pPr>
      <w:r w:rsidRPr="0083749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Module </w:t>
      </w:r>
      <w:r w:rsidR="00F1749C">
        <w:rPr>
          <w:rFonts w:ascii="Calibri" w:eastAsiaTheme="majorEastAsia" w:hAnsi="Calibri" w:cstheme="majorBidi"/>
          <w:caps/>
          <w:spacing w:val="10"/>
          <w:sz w:val="52"/>
          <w:szCs w:val="52"/>
        </w:rPr>
        <w:t>C</w:t>
      </w:r>
      <w:r w:rsidR="008D2ADF">
        <w:rPr>
          <w:rFonts w:ascii="Calibri" w:eastAsiaTheme="majorEastAsia" w:hAnsi="Calibri" w:cstheme="majorBidi"/>
          <w:caps/>
          <w:spacing w:val="10"/>
          <w:sz w:val="52"/>
          <w:szCs w:val="52"/>
        </w:rPr>
        <w:t>1</w:t>
      </w:r>
      <w:r w:rsidRPr="0083749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: </w:t>
      </w:r>
      <w:r w:rsidR="00F1749C" w:rsidRPr="00F1749C">
        <w:rPr>
          <w:rFonts w:ascii="Calibri" w:eastAsiaTheme="majorEastAsia" w:hAnsi="Calibri" w:cstheme="majorBidi"/>
          <w:caps/>
          <w:spacing w:val="10"/>
          <w:sz w:val="52"/>
          <w:szCs w:val="52"/>
        </w:rPr>
        <w:t>FILE HANDLING TECHNIQUES</w:t>
      </w:r>
    </w:p>
    <w:p w14:paraId="172DB88A" w14:textId="3551F214" w:rsidR="002A2999" w:rsidRDefault="003D715A" w:rsidP="0067301F">
      <w:pPr>
        <w:pStyle w:val="Heading1"/>
        <w:spacing w:beforeAutospacing="1" w:after="100" w:afterAutospacing="1" w:line="240" w:lineRule="auto"/>
      </w:pPr>
      <w:r>
        <w:t>Analyzing honeypot piles</w:t>
      </w:r>
    </w:p>
    <w:p w14:paraId="783D4055" w14:textId="4F878848" w:rsidR="005233DE" w:rsidRPr="005233DE" w:rsidRDefault="005233DE" w:rsidP="0067301F">
      <w:pPr>
        <w:spacing w:beforeAutospacing="1" w:after="100" w:afterAutospacing="1" w:line="240" w:lineRule="auto"/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>Lab Description:</w:t>
      </w:r>
      <w:r w:rsidR="00A875AB">
        <w:rPr>
          <w:b/>
          <w:sz w:val="24"/>
          <w:szCs w:val="24"/>
        </w:rPr>
        <w:t xml:space="preserve"> </w:t>
      </w:r>
      <w:r w:rsidR="007C40D1">
        <w:rPr>
          <w:sz w:val="24"/>
          <w:szCs w:val="24"/>
        </w:rPr>
        <w:t xml:space="preserve">The objective of this lab is to </w:t>
      </w:r>
      <w:r w:rsidR="00162FC2">
        <w:rPr>
          <w:sz w:val="24"/>
          <w:szCs w:val="24"/>
        </w:rPr>
        <w:t>allow you to use the Honeypot instance you created in class to acquire and investigate real malware samples in the wild.</w:t>
      </w:r>
      <w:r w:rsidR="00A875AB">
        <w:rPr>
          <w:sz w:val="24"/>
          <w:szCs w:val="24"/>
        </w:rPr>
        <w:t xml:space="preserve"> </w:t>
      </w:r>
      <w:r w:rsidR="00162FC2">
        <w:rPr>
          <w:sz w:val="24"/>
          <w:szCs w:val="24"/>
        </w:rPr>
        <w:t>It also provides an opportunity to deploy additional honeypots.</w:t>
      </w:r>
    </w:p>
    <w:p w14:paraId="25EF2CC7" w14:textId="713C9FBB" w:rsidR="002A2999" w:rsidRDefault="002A2999" w:rsidP="0067301F">
      <w:pPr>
        <w:spacing w:beforeAutospacing="1" w:after="100" w:afterAutospacing="1" w:line="240" w:lineRule="auto"/>
        <w:rPr>
          <w:sz w:val="24"/>
          <w:szCs w:val="24"/>
        </w:rPr>
      </w:pPr>
      <w:r w:rsidRPr="00226247">
        <w:rPr>
          <w:b/>
          <w:sz w:val="24"/>
          <w:szCs w:val="24"/>
        </w:rPr>
        <w:t xml:space="preserve">Lab Environment: </w:t>
      </w:r>
      <w:bookmarkStart w:id="1" w:name="_GoBack"/>
      <w:bookmarkEnd w:id="1"/>
      <w:r w:rsidR="007C40D1">
        <w:rPr>
          <w:sz w:val="24"/>
          <w:szCs w:val="24"/>
        </w:rPr>
        <w:t xml:space="preserve">This </w:t>
      </w:r>
      <w:r w:rsidR="00162FC2">
        <w:rPr>
          <w:sz w:val="24"/>
          <w:szCs w:val="24"/>
        </w:rPr>
        <w:t xml:space="preserve">lab uses </w:t>
      </w:r>
      <w:r w:rsidR="00057BE7">
        <w:rPr>
          <w:sz w:val="24"/>
          <w:szCs w:val="24"/>
        </w:rPr>
        <w:t>an</w:t>
      </w:r>
      <w:r w:rsidR="00162FC2">
        <w:rPr>
          <w:sz w:val="24"/>
          <w:szCs w:val="24"/>
        </w:rPr>
        <w:t xml:space="preserve"> EC2 </w:t>
      </w:r>
      <w:r w:rsidR="00057BE7">
        <w:rPr>
          <w:sz w:val="24"/>
          <w:szCs w:val="24"/>
        </w:rPr>
        <w:t xml:space="preserve">(or similar) </w:t>
      </w:r>
      <w:r w:rsidR="00162FC2">
        <w:rPr>
          <w:sz w:val="24"/>
          <w:szCs w:val="24"/>
        </w:rPr>
        <w:t>Hon</w:t>
      </w:r>
      <w:r w:rsidR="00057BE7">
        <w:rPr>
          <w:sz w:val="24"/>
          <w:szCs w:val="24"/>
        </w:rPr>
        <w:t>eypot instance created in class, to include Dionaea and Cowrie honeypots.</w:t>
      </w:r>
      <w:r w:rsidR="00A875AB">
        <w:rPr>
          <w:sz w:val="24"/>
          <w:szCs w:val="24"/>
        </w:rPr>
        <w:t xml:space="preserve"> </w:t>
      </w:r>
      <w:r w:rsidR="00057BE7">
        <w:rPr>
          <w:sz w:val="24"/>
          <w:szCs w:val="24"/>
        </w:rPr>
        <w:t>This honeypot should be exposed to the live internet in order to observe exploitation efforts.</w:t>
      </w:r>
    </w:p>
    <w:p w14:paraId="5972832F" w14:textId="21476002" w:rsidR="00145B8B" w:rsidRPr="007C1F28" w:rsidRDefault="00145B8B" w:rsidP="0067301F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 1</w:t>
      </w:r>
    </w:p>
    <w:p w14:paraId="586AC58F" w14:textId="16CACF0B" w:rsidR="002A2999" w:rsidRPr="008D5A07" w:rsidRDefault="008D5A07" w:rsidP="0067301F">
      <w:pPr>
        <w:spacing w:beforeAutospacing="1" w:after="100" w:afterAutospacing="1" w:line="240" w:lineRule="auto"/>
        <w:rPr>
          <w:sz w:val="24"/>
          <w:szCs w:val="24"/>
        </w:rPr>
      </w:pPr>
      <w:r w:rsidRPr="008D5A07">
        <w:rPr>
          <w:sz w:val="24"/>
          <w:szCs w:val="24"/>
        </w:rPr>
        <w:t>The instructor needs to clearly express the following warning:</w:t>
      </w:r>
    </w:p>
    <w:p w14:paraId="7D759A7B" w14:textId="20BBC1D2" w:rsidR="008D5A07" w:rsidRPr="007C1E76" w:rsidRDefault="008D5A07" w:rsidP="0067301F">
      <w:pPr>
        <w:spacing w:beforeAutospacing="1" w:after="100" w:afterAutospacing="1" w:line="240" w:lineRule="auto"/>
      </w:pPr>
      <w:r w:rsidRPr="00145B8B">
        <w:rPr>
          <w:color w:val="FFFF00"/>
          <w:shd w:val="clear" w:color="auto" w:fill="0B0BF5"/>
        </w:rPr>
        <w:t xml:space="preserve">WARNING: </w:t>
      </w:r>
      <w:r w:rsidR="00162FC2" w:rsidRPr="00145B8B">
        <w:rPr>
          <w:color w:val="FFFF00"/>
          <w:shd w:val="clear" w:color="auto" w:fill="0B0BF5"/>
        </w:rPr>
        <w:t xml:space="preserve">This lab </w:t>
      </w:r>
      <w:r w:rsidR="00057BE7" w:rsidRPr="00145B8B">
        <w:rPr>
          <w:color w:val="FFFF00"/>
          <w:shd w:val="clear" w:color="auto" w:fill="0B0BF5"/>
        </w:rPr>
        <w:t>may expose</w:t>
      </w:r>
      <w:r w:rsidR="00162FC2" w:rsidRPr="00145B8B">
        <w:rPr>
          <w:color w:val="FFFF00"/>
          <w:shd w:val="clear" w:color="auto" w:fill="0B0BF5"/>
        </w:rPr>
        <w:t xml:space="preserve"> you to malware.</w:t>
      </w:r>
      <w:r w:rsidR="00A875AB">
        <w:rPr>
          <w:color w:val="FFFF00"/>
          <w:shd w:val="clear" w:color="auto" w:fill="0B0BF5"/>
        </w:rPr>
        <w:t xml:space="preserve"> </w:t>
      </w:r>
      <w:r w:rsidR="00162FC2" w:rsidRPr="00145B8B">
        <w:rPr>
          <w:color w:val="FFFF00"/>
          <w:shd w:val="clear" w:color="auto" w:fill="0B0BF5"/>
        </w:rPr>
        <w:t>Malware</w:t>
      </w:r>
      <w:r w:rsidRPr="00145B8B">
        <w:rPr>
          <w:color w:val="FFFF00"/>
          <w:shd w:val="clear" w:color="auto" w:fill="0B0BF5"/>
        </w:rPr>
        <w:t xml:space="preserve"> </w:t>
      </w:r>
      <w:r w:rsidR="00162FC2" w:rsidRPr="00145B8B">
        <w:rPr>
          <w:color w:val="FFFF00"/>
          <w:shd w:val="clear" w:color="auto" w:fill="0B0BF5"/>
        </w:rPr>
        <w:t>needs to be handled carefully.</w:t>
      </w:r>
      <w:r w:rsidR="00A875AB">
        <w:rPr>
          <w:color w:val="FFFF00"/>
          <w:shd w:val="clear" w:color="auto" w:fill="0B0BF5"/>
        </w:rPr>
        <w:t xml:space="preserve"> </w:t>
      </w:r>
      <w:r w:rsidR="00162FC2" w:rsidRPr="00145B8B">
        <w:rPr>
          <w:color w:val="FFFF00"/>
          <w:shd w:val="clear" w:color="auto" w:fill="0B0BF5"/>
        </w:rPr>
        <w:t>Malware</w:t>
      </w:r>
      <w:r w:rsidRPr="00145B8B">
        <w:rPr>
          <w:color w:val="FFFF00"/>
          <w:shd w:val="clear" w:color="auto" w:fill="0B0BF5"/>
        </w:rPr>
        <w:t xml:space="preserve"> may trigger Anti-Virus or other similar security tools.</w:t>
      </w:r>
      <w:r w:rsidR="00A875AB">
        <w:rPr>
          <w:color w:val="FFFF00"/>
          <w:shd w:val="clear" w:color="auto" w:fill="0B0BF5"/>
        </w:rPr>
        <w:t xml:space="preserve"> </w:t>
      </w:r>
      <w:r w:rsidRPr="00145B8B">
        <w:rPr>
          <w:color w:val="FFFF00"/>
          <w:shd w:val="clear" w:color="auto" w:fill="0B0BF5"/>
        </w:rPr>
        <w:t>DO NOT EXECUTE TH</w:t>
      </w:r>
      <w:r w:rsidR="00162FC2" w:rsidRPr="00145B8B">
        <w:rPr>
          <w:color w:val="FFFF00"/>
          <w:shd w:val="clear" w:color="auto" w:fill="0B0BF5"/>
        </w:rPr>
        <w:t xml:space="preserve">ESE BINARIES </w:t>
      </w:r>
      <w:r w:rsidRPr="00145B8B">
        <w:rPr>
          <w:color w:val="FFFF00"/>
          <w:shd w:val="clear" w:color="auto" w:fill="0B0BF5"/>
        </w:rPr>
        <w:t>ON ANY SYSTEM.</w:t>
      </w:r>
      <w:r w:rsidR="00A875AB">
        <w:rPr>
          <w:color w:val="FFFF00"/>
          <w:shd w:val="clear" w:color="auto" w:fill="0B0BF5"/>
        </w:rPr>
        <w:t xml:space="preserve"> </w:t>
      </w:r>
      <w:r w:rsidRPr="00145B8B">
        <w:rPr>
          <w:color w:val="FFFF00"/>
          <w:shd w:val="clear" w:color="auto" w:fill="0B0BF5"/>
        </w:rPr>
        <w:t>The safest approach is to examine this within the environment you have been provided.</w:t>
      </w:r>
    </w:p>
    <w:p w14:paraId="1329E06F" w14:textId="0903C109" w:rsidR="002A2999" w:rsidRPr="007C1F28" w:rsidRDefault="002A2999" w:rsidP="0067301F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</w:t>
      </w:r>
      <w:r w:rsidRPr="007C1F28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 </w:t>
      </w:r>
    </w:p>
    <w:p w14:paraId="233B92A8" w14:textId="5A372516" w:rsidR="007C40D1" w:rsidRDefault="00162FC2" w:rsidP="0067301F">
      <w:pPr>
        <w:spacing w:beforeAutospacing="1" w:after="100" w:afterAutospacing="1" w:line="240" w:lineRule="auto"/>
        <w:rPr>
          <w:sz w:val="24"/>
          <w:szCs w:val="24"/>
        </w:rPr>
      </w:pPr>
      <w:r w:rsidRPr="00162FC2">
        <w:rPr>
          <w:sz w:val="24"/>
          <w:szCs w:val="24"/>
        </w:rPr>
        <w:t>Monitor your Cowrie/Dionaea hosts over the week</w:t>
      </w:r>
      <w:r w:rsidR="003D715A">
        <w:rPr>
          <w:sz w:val="24"/>
          <w:szCs w:val="24"/>
        </w:rPr>
        <w:t xml:space="preserve"> and write a description of a C</w:t>
      </w:r>
      <w:r>
        <w:rPr>
          <w:sz w:val="24"/>
          <w:szCs w:val="24"/>
        </w:rPr>
        <w:t>owrie event and a Dionaea event for presentation to the class.</w:t>
      </w:r>
      <w:r w:rsidR="00A875AB">
        <w:rPr>
          <w:sz w:val="24"/>
          <w:szCs w:val="24"/>
        </w:rPr>
        <w:t xml:space="preserve"> </w:t>
      </w:r>
    </w:p>
    <w:p w14:paraId="2A8820CD" w14:textId="1F4F01C1" w:rsidR="00162FC2" w:rsidRPr="007C1F28" w:rsidRDefault="00162FC2" w:rsidP="0067301F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</w:t>
      </w:r>
      <w:r w:rsidRPr="007C1F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3 (OPTIONAL) </w:t>
      </w:r>
    </w:p>
    <w:p w14:paraId="4834BECA" w14:textId="7F52B673" w:rsidR="00162FC2" w:rsidRDefault="00162FC2" w:rsidP="0067301F">
      <w:pPr>
        <w:spacing w:beforeAutospacing="1" w:after="100" w:afterAutospacing="1" w:line="240" w:lineRule="auto"/>
        <w:rPr>
          <w:sz w:val="24"/>
          <w:szCs w:val="24"/>
        </w:rPr>
      </w:pPr>
      <w:r w:rsidRPr="00162FC2">
        <w:rPr>
          <w:sz w:val="24"/>
          <w:szCs w:val="24"/>
        </w:rPr>
        <w:t>Deploy at least one more honeypot</w:t>
      </w:r>
      <w:r>
        <w:rPr>
          <w:sz w:val="24"/>
          <w:szCs w:val="24"/>
        </w:rPr>
        <w:t xml:space="preserve"> on the EC2 host (or somewhere else provided that you have permission</w:t>
      </w:r>
      <w:r w:rsidR="00546CC4">
        <w:rPr>
          <w:sz w:val="24"/>
          <w:szCs w:val="24"/>
        </w:rPr>
        <w:t xml:space="preserve"> – careful!</w:t>
      </w:r>
      <w:r>
        <w:rPr>
          <w:sz w:val="24"/>
          <w:szCs w:val="24"/>
        </w:rPr>
        <w:t>)</w:t>
      </w:r>
      <w:r w:rsidR="00546CC4">
        <w:rPr>
          <w:sz w:val="24"/>
          <w:szCs w:val="24"/>
        </w:rPr>
        <w:t>.</w:t>
      </w:r>
      <w:r w:rsidR="00A875AB">
        <w:rPr>
          <w:sz w:val="24"/>
          <w:szCs w:val="24"/>
        </w:rPr>
        <w:t xml:space="preserve"> </w:t>
      </w:r>
      <w:r w:rsidR="00546CC4">
        <w:rPr>
          <w:sz w:val="24"/>
          <w:szCs w:val="24"/>
        </w:rPr>
        <w:t>Describe the honeypot you selected and at least one event from that honeypot.</w:t>
      </w:r>
    </w:p>
    <w:p w14:paraId="7D843221" w14:textId="64D368BE" w:rsidR="002A2999" w:rsidRDefault="002A2999" w:rsidP="0067301F">
      <w:pPr>
        <w:pStyle w:val="Heading1"/>
        <w:spacing w:beforeAutospacing="1" w:after="100" w:afterAutospacing="1" w:line="240" w:lineRule="auto"/>
      </w:pPr>
      <w:r w:rsidRPr="00517993">
        <w:t>What to submit</w:t>
      </w:r>
      <w:r>
        <w:t xml:space="preserve"> </w:t>
      </w:r>
    </w:p>
    <w:p w14:paraId="45CF6612" w14:textId="725BFAB7" w:rsidR="00546CC4" w:rsidRPr="00546CC4" w:rsidRDefault="00546CC4" w:rsidP="0067301F">
      <w:pPr>
        <w:spacing w:beforeAutospacing="1" w:after="100" w:afterAutospacing="1" w:line="240" w:lineRule="auto"/>
        <w:rPr>
          <w:sz w:val="24"/>
          <w:szCs w:val="24"/>
        </w:rPr>
      </w:pPr>
      <w:r w:rsidRPr="00546CC4">
        <w:rPr>
          <w:sz w:val="24"/>
          <w:szCs w:val="24"/>
        </w:rPr>
        <w:t xml:space="preserve">Students should present their results to the </w:t>
      </w:r>
      <w:r w:rsidR="003D715A">
        <w:rPr>
          <w:sz w:val="24"/>
          <w:szCs w:val="24"/>
        </w:rPr>
        <w:t>class.</w:t>
      </w:r>
      <w:r w:rsidR="00A875AB">
        <w:rPr>
          <w:sz w:val="24"/>
          <w:szCs w:val="24"/>
        </w:rPr>
        <w:t xml:space="preserve"> </w:t>
      </w:r>
      <w:r w:rsidR="003D715A">
        <w:rPr>
          <w:sz w:val="24"/>
          <w:szCs w:val="24"/>
        </w:rPr>
        <w:t xml:space="preserve">Results will be greatly </w:t>
      </w:r>
      <w:r w:rsidRPr="00546CC4">
        <w:rPr>
          <w:sz w:val="24"/>
          <w:szCs w:val="24"/>
        </w:rPr>
        <w:t>varied as they are dependent on the interactions with their individual honeypots.</w:t>
      </w:r>
      <w:r w:rsidR="00A875AB">
        <w:rPr>
          <w:sz w:val="24"/>
          <w:szCs w:val="24"/>
        </w:rPr>
        <w:t xml:space="preserve"> </w:t>
      </w:r>
      <w:r w:rsidRPr="00546CC4">
        <w:rPr>
          <w:sz w:val="24"/>
          <w:szCs w:val="24"/>
        </w:rPr>
        <w:t>In addition, repeating this</w:t>
      </w:r>
      <w:r>
        <w:rPr>
          <w:sz w:val="24"/>
          <w:szCs w:val="24"/>
        </w:rPr>
        <w:t xml:space="preserve"> exercise over time will yield </w:t>
      </w:r>
      <w:r>
        <w:rPr>
          <w:sz w:val="24"/>
          <w:szCs w:val="24"/>
        </w:rPr>
        <w:lastRenderedPageBreak/>
        <w:t>difference results as the attack vectors change significantly over a very short time period.</w:t>
      </w:r>
    </w:p>
    <w:p w14:paraId="3840CACD" w14:textId="744B85D2" w:rsidR="00A34D2B" w:rsidRPr="00AF72A1" w:rsidRDefault="00A34D2B" w:rsidP="0067301F">
      <w:pPr>
        <w:spacing w:beforeAutospacing="1" w:after="100" w:afterAutospacing="1" w:line="240" w:lineRule="auto"/>
        <w:rPr>
          <w:b/>
          <w:sz w:val="24"/>
          <w:szCs w:val="24"/>
        </w:rPr>
      </w:pPr>
      <w:r w:rsidRPr="00AF72A1">
        <w:rPr>
          <w:b/>
          <w:sz w:val="24"/>
          <w:szCs w:val="24"/>
        </w:rPr>
        <w:t xml:space="preserve">Options – </w:t>
      </w:r>
    </w:p>
    <w:p w14:paraId="2972FCCE" w14:textId="30AA711E" w:rsidR="00A34D2B" w:rsidRDefault="00A34D2B" w:rsidP="0067301F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Instructors </w:t>
      </w:r>
      <w:r w:rsidR="0044493F">
        <w:rPr>
          <w:sz w:val="24"/>
          <w:szCs w:val="24"/>
        </w:rPr>
        <w:t xml:space="preserve">can </w:t>
      </w:r>
      <w:r w:rsidR="00876B73">
        <w:rPr>
          <w:sz w:val="24"/>
          <w:szCs w:val="24"/>
        </w:rPr>
        <w:t xml:space="preserve">assign </w:t>
      </w:r>
      <w:r w:rsidR="00546CC4">
        <w:rPr>
          <w:sz w:val="24"/>
          <w:szCs w:val="24"/>
        </w:rPr>
        <w:t>determine if the optional assignment is required/optional/requested, etc.</w:t>
      </w:r>
      <w:r w:rsidR="00A875AB">
        <w:rPr>
          <w:sz w:val="24"/>
          <w:szCs w:val="24"/>
        </w:rPr>
        <w:t xml:space="preserve"> </w:t>
      </w:r>
    </w:p>
    <w:sectPr w:rsidR="00A34D2B" w:rsidSect="0020324C">
      <w:footerReference w:type="default" r:id="rId7"/>
      <w:headerReference w:type="first" r:id="rId8"/>
      <w:footerReference w:type="first" r:id="rId9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C5DD1" w14:textId="77777777" w:rsidR="00A418CD" w:rsidRDefault="00A418CD">
      <w:r>
        <w:separator/>
      </w:r>
    </w:p>
  </w:endnote>
  <w:endnote w:type="continuationSeparator" w:id="0">
    <w:p w14:paraId="19779CC8" w14:textId="77777777" w:rsidR="00A418CD" w:rsidRDefault="00A41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9204E" w14:textId="4DBE281C" w:rsidR="002A2999" w:rsidRDefault="002A2999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67301F">
      <w:rPr>
        <w:rFonts w:ascii="Calibri" w:hAnsi="Calibri"/>
        <w:noProof/>
        <w:sz w:val="14"/>
      </w:rPr>
      <w:t>2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568913B2" w14:textId="5D167D38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875AB">
      <w:rPr>
        <w:rFonts w:ascii="Calibri" w:hAnsi="Calibri"/>
        <w:sz w:val="14"/>
      </w:rPr>
      <w:t xml:space="preserve">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B75BD" w14:textId="253930D3" w:rsidR="002A2999" w:rsidRDefault="002A2999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A418CD">
      <w:rPr>
        <w:rFonts w:ascii="Calibri" w:hAnsi="Calibri"/>
        <w:noProof/>
        <w:sz w:val="14"/>
      </w:rPr>
      <w:t>1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1A8C884E" w14:textId="100CC3ED" w:rsidR="002A2999" w:rsidRDefault="00145B8B" w:rsidP="00145B8B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017D62CA" wp14:editId="42439ED9">
          <wp:extent cx="673100" cy="241300"/>
          <wp:effectExtent l="0" t="0" r="12700" b="12700"/>
          <wp:docPr id="1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875AB"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>.</w:t>
    </w:r>
    <w:r w:rsidR="002A2999">
      <w:rPr>
        <w:rFonts w:ascii="Calibri" w:hAnsi="Calibri"/>
        <w:sz w:val="14"/>
      </w:rPr>
      <w:t xml:space="preserve"> </w:t>
    </w:r>
  </w:p>
  <w:p w14:paraId="1C55E13E" w14:textId="77777777" w:rsidR="002A2999" w:rsidRPr="00D40DB9" w:rsidRDefault="002A299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17B69" w14:textId="77777777" w:rsidR="00A418CD" w:rsidRDefault="00A418CD">
      <w:r>
        <w:separator/>
      </w:r>
    </w:p>
  </w:footnote>
  <w:footnote w:type="continuationSeparator" w:id="0">
    <w:p w14:paraId="624957B4" w14:textId="77777777" w:rsidR="00A418CD" w:rsidRDefault="00A41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13"/>
  </w:num>
  <w:num w:numId="6">
    <w:abstractNumId w:val="12"/>
  </w:num>
  <w:num w:numId="7">
    <w:abstractNumId w:val="2"/>
  </w:num>
  <w:num w:numId="8">
    <w:abstractNumId w:val="0"/>
  </w:num>
  <w:num w:numId="9">
    <w:abstractNumId w:val="4"/>
  </w:num>
  <w:num w:numId="10">
    <w:abstractNumId w:val="14"/>
  </w:num>
  <w:num w:numId="11">
    <w:abstractNumId w:val="9"/>
  </w:num>
  <w:num w:numId="12">
    <w:abstractNumId w:val="1"/>
  </w:num>
  <w:num w:numId="13">
    <w:abstractNumId w:val="11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ED4"/>
    <w:rsid w:val="00006B32"/>
    <w:rsid w:val="00010706"/>
    <w:rsid w:val="000211A1"/>
    <w:rsid w:val="00057BE7"/>
    <w:rsid w:val="000A4BDE"/>
    <w:rsid w:val="000D6E7E"/>
    <w:rsid w:val="000F2971"/>
    <w:rsid w:val="000F3AD6"/>
    <w:rsid w:val="001242F6"/>
    <w:rsid w:val="00145B8B"/>
    <w:rsid w:val="00162FC2"/>
    <w:rsid w:val="001E0B62"/>
    <w:rsid w:val="001E68C2"/>
    <w:rsid w:val="0020119C"/>
    <w:rsid w:val="0020324C"/>
    <w:rsid w:val="00226247"/>
    <w:rsid w:val="0029208D"/>
    <w:rsid w:val="002A2999"/>
    <w:rsid w:val="002C4B43"/>
    <w:rsid w:val="002E41EC"/>
    <w:rsid w:val="002E7E76"/>
    <w:rsid w:val="002F2CEF"/>
    <w:rsid w:val="002F4965"/>
    <w:rsid w:val="00313533"/>
    <w:rsid w:val="003149B0"/>
    <w:rsid w:val="0032640A"/>
    <w:rsid w:val="00347B71"/>
    <w:rsid w:val="003C4E7E"/>
    <w:rsid w:val="003C57A9"/>
    <w:rsid w:val="003D715A"/>
    <w:rsid w:val="00404576"/>
    <w:rsid w:val="00413CF8"/>
    <w:rsid w:val="0044493F"/>
    <w:rsid w:val="004B0A21"/>
    <w:rsid w:val="004C0EFC"/>
    <w:rsid w:val="0051152D"/>
    <w:rsid w:val="0051761D"/>
    <w:rsid w:val="00517993"/>
    <w:rsid w:val="005221D0"/>
    <w:rsid w:val="005233DE"/>
    <w:rsid w:val="0052471D"/>
    <w:rsid w:val="00545D68"/>
    <w:rsid w:val="00546CC4"/>
    <w:rsid w:val="005B588F"/>
    <w:rsid w:val="005E329B"/>
    <w:rsid w:val="00637983"/>
    <w:rsid w:val="00643963"/>
    <w:rsid w:val="00663D33"/>
    <w:rsid w:val="0067301F"/>
    <w:rsid w:val="006D3E1E"/>
    <w:rsid w:val="006E378B"/>
    <w:rsid w:val="006E392E"/>
    <w:rsid w:val="00714366"/>
    <w:rsid w:val="00751B0B"/>
    <w:rsid w:val="007B5098"/>
    <w:rsid w:val="007C1F28"/>
    <w:rsid w:val="007C40D1"/>
    <w:rsid w:val="008308D9"/>
    <w:rsid w:val="00850A4E"/>
    <w:rsid w:val="008678B8"/>
    <w:rsid w:val="00876B73"/>
    <w:rsid w:val="008B6969"/>
    <w:rsid w:val="008C72D2"/>
    <w:rsid w:val="008C7E92"/>
    <w:rsid w:val="008D2ADF"/>
    <w:rsid w:val="008D5430"/>
    <w:rsid w:val="008D5A07"/>
    <w:rsid w:val="0092482E"/>
    <w:rsid w:val="00933DFD"/>
    <w:rsid w:val="0095227A"/>
    <w:rsid w:val="0096469A"/>
    <w:rsid w:val="009B1AE2"/>
    <w:rsid w:val="00A02C4C"/>
    <w:rsid w:val="00A34D2B"/>
    <w:rsid w:val="00A418CD"/>
    <w:rsid w:val="00A517CC"/>
    <w:rsid w:val="00A565F1"/>
    <w:rsid w:val="00A621B6"/>
    <w:rsid w:val="00A76C1E"/>
    <w:rsid w:val="00A7799E"/>
    <w:rsid w:val="00A875AB"/>
    <w:rsid w:val="00AC6AC0"/>
    <w:rsid w:val="00AF72A1"/>
    <w:rsid w:val="00B10FD5"/>
    <w:rsid w:val="00B11EB6"/>
    <w:rsid w:val="00B70DE3"/>
    <w:rsid w:val="00B71E53"/>
    <w:rsid w:val="00B94610"/>
    <w:rsid w:val="00BA6B8E"/>
    <w:rsid w:val="00BB7A64"/>
    <w:rsid w:val="00BC3835"/>
    <w:rsid w:val="00BE6ED4"/>
    <w:rsid w:val="00C228D3"/>
    <w:rsid w:val="00C27DAD"/>
    <w:rsid w:val="00CC184F"/>
    <w:rsid w:val="00CD551A"/>
    <w:rsid w:val="00D07D29"/>
    <w:rsid w:val="00D37AD7"/>
    <w:rsid w:val="00D40DB9"/>
    <w:rsid w:val="00D73DE0"/>
    <w:rsid w:val="00D86D64"/>
    <w:rsid w:val="00D9671A"/>
    <w:rsid w:val="00DC0C38"/>
    <w:rsid w:val="00DD03EF"/>
    <w:rsid w:val="00DF2652"/>
    <w:rsid w:val="00E13F36"/>
    <w:rsid w:val="00E314A3"/>
    <w:rsid w:val="00E82CDF"/>
    <w:rsid w:val="00EB4C8E"/>
    <w:rsid w:val="00EB5F36"/>
    <w:rsid w:val="00EC43F9"/>
    <w:rsid w:val="00EC6AF1"/>
    <w:rsid w:val="00ED65F5"/>
    <w:rsid w:val="00EE1317"/>
    <w:rsid w:val="00EE1FD8"/>
    <w:rsid w:val="00F0397B"/>
    <w:rsid w:val="00F1749C"/>
    <w:rsid w:val="00F652FA"/>
    <w:rsid w:val="00F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BF0E6A27-888C-BD4C-AF1D-E659EFDF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45B8B"/>
    <w:pPr>
      <w:pBdr>
        <w:top w:val="single" w:sz="24" w:space="0" w:color="C64600"/>
        <w:left w:val="single" w:sz="24" w:space="0" w:color="C64600"/>
        <w:bottom w:val="single" w:sz="24" w:space="0" w:color="C64600"/>
        <w:right w:val="single" w:sz="24" w:space="0" w:color="C64600"/>
      </w:pBdr>
      <w:shd w:val="clear" w:color="auto" w:fill="C64600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45B8B"/>
    <w:rPr>
      <w:b/>
      <w:i/>
      <w:caps/>
      <w:color w:val="FFFFFF"/>
      <w:spacing w:val="15"/>
      <w:sz w:val="32"/>
      <w:shd w:val="clear" w:color="auto" w:fill="C6460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A64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49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Johnston, Peter</cp:lastModifiedBy>
  <cp:revision>8</cp:revision>
  <cp:lastPrinted>2018-02-27T15:56:00Z</cp:lastPrinted>
  <dcterms:created xsi:type="dcterms:W3CDTF">2018-02-27T16:17:00Z</dcterms:created>
  <dcterms:modified xsi:type="dcterms:W3CDTF">2019-12-17T15:57:00Z</dcterms:modified>
</cp:coreProperties>
</file>