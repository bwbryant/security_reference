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D3676" w14:textId="3E59B693" w:rsidR="002A2999" w:rsidRPr="0020119C" w:rsidRDefault="001620E8" w:rsidP="00265BA3">
      <w:pPr>
        <w:pStyle w:val="Heading1"/>
        <w:rPr>
          <w:caps w:val="0"/>
        </w:rPr>
      </w:pPr>
      <w:r>
        <w:t>The 2/3 Guessing game</w:t>
      </w:r>
      <w:r w:rsidR="00265BA3">
        <w:t xml:space="preserve"> Ex</w:t>
      </w:r>
      <w:r>
        <w:t>E</w:t>
      </w:r>
      <w:r w:rsidR="00265BA3">
        <w:t>rcise</w:t>
      </w:r>
    </w:p>
    <w:p w14:paraId="1DB45E04" w14:textId="336969AF" w:rsidR="001620E8" w:rsidRDefault="008C24F0" w:rsidP="008C24F0">
      <w:pPr>
        <w:spacing w:before="240"/>
        <w:rPr>
          <w:rFonts w:eastAsiaTheme="minorEastAsia" w:cstheme="minorBidi"/>
          <w:sz w:val="24"/>
          <w:szCs w:val="24"/>
        </w:rPr>
      </w:pPr>
      <w:bookmarkStart w:id="0" w:name="_bookmark1"/>
      <w:bookmarkEnd w:id="0"/>
      <w:r>
        <w:rPr>
          <w:rFonts w:eastAsiaTheme="minorEastAsia" w:cstheme="minorBidi"/>
          <w:sz w:val="24"/>
          <w:szCs w:val="24"/>
        </w:rPr>
        <w:t>This is an individual exercise. No talking is permitted</w:t>
      </w:r>
      <w:r>
        <w:rPr>
          <w:rFonts w:eastAsiaTheme="minorEastAsia" w:cstheme="minorBidi"/>
          <w:sz w:val="24"/>
          <w:szCs w:val="24"/>
        </w:rPr>
        <w:t xml:space="preserve">. </w:t>
      </w:r>
      <w:r w:rsidRPr="001620E8">
        <w:rPr>
          <w:rFonts w:eastAsiaTheme="minorEastAsia" w:cstheme="minorBidi"/>
          <w:sz w:val="24"/>
          <w:szCs w:val="24"/>
        </w:rPr>
        <w:t xml:space="preserve"> </w:t>
      </w:r>
      <w:r>
        <w:rPr>
          <w:rFonts w:eastAsiaTheme="minorEastAsia" w:cstheme="minorBidi"/>
          <w:sz w:val="24"/>
          <w:szCs w:val="24"/>
        </w:rPr>
        <w:t>As a class w</w:t>
      </w:r>
      <w:r w:rsidR="001620E8" w:rsidRPr="001620E8">
        <w:rPr>
          <w:rFonts w:eastAsiaTheme="minorEastAsia" w:cstheme="minorBidi"/>
          <w:sz w:val="24"/>
          <w:szCs w:val="24"/>
        </w:rPr>
        <w:t>e are going to play the 2/3s Guessing Game.  Do not do anything yet, but everybody is going to</w:t>
      </w:r>
      <w:r>
        <w:rPr>
          <w:rFonts w:eastAsiaTheme="minorEastAsia" w:cstheme="minorBidi"/>
          <w:sz w:val="24"/>
          <w:szCs w:val="24"/>
        </w:rPr>
        <w:t xml:space="preserve"> be asked to</w:t>
      </w:r>
      <w:r w:rsidR="001620E8" w:rsidRPr="001620E8">
        <w:rPr>
          <w:rFonts w:eastAsiaTheme="minorEastAsia" w:cstheme="minorBidi"/>
          <w:sz w:val="24"/>
          <w:szCs w:val="24"/>
        </w:rPr>
        <w:t xml:space="preserve"> write down a whole number between 0 and 100, inclusive</w:t>
      </w:r>
      <w:r>
        <w:rPr>
          <w:rFonts w:eastAsiaTheme="minorEastAsia" w:cstheme="minorBidi"/>
          <w:sz w:val="24"/>
          <w:szCs w:val="24"/>
        </w:rPr>
        <w:t>, meaning that the choices of 0 and 100 are both valid</w:t>
      </w:r>
      <w:r w:rsidR="001620E8" w:rsidRPr="001620E8">
        <w:rPr>
          <w:rFonts w:eastAsiaTheme="minorEastAsia" w:cstheme="minorBidi"/>
          <w:sz w:val="24"/>
          <w:szCs w:val="24"/>
        </w:rPr>
        <w:t>.</w:t>
      </w:r>
      <w:r>
        <w:rPr>
          <w:rFonts w:eastAsiaTheme="minorEastAsia" w:cstheme="minorBidi"/>
          <w:sz w:val="24"/>
          <w:szCs w:val="24"/>
        </w:rPr>
        <w:t xml:space="preserve"> Do not attempt</w:t>
      </w:r>
      <w:r w:rsidR="001620E8" w:rsidRPr="001620E8">
        <w:rPr>
          <w:rFonts w:eastAsiaTheme="minorEastAsia" w:cstheme="minorBidi"/>
          <w:sz w:val="24"/>
          <w:szCs w:val="24"/>
        </w:rPr>
        <w:t xml:space="preserve"> to look at anybody else’s number, </w:t>
      </w:r>
      <w:r>
        <w:rPr>
          <w:rFonts w:eastAsiaTheme="minorEastAsia" w:cstheme="minorBidi"/>
          <w:sz w:val="24"/>
          <w:szCs w:val="24"/>
        </w:rPr>
        <w:t xml:space="preserve">and do not </w:t>
      </w:r>
      <w:r w:rsidR="001620E8" w:rsidRPr="001620E8">
        <w:rPr>
          <w:rFonts w:eastAsiaTheme="minorEastAsia" w:cstheme="minorBidi"/>
          <w:sz w:val="24"/>
          <w:szCs w:val="24"/>
        </w:rPr>
        <w:t>share your number with any</w:t>
      </w:r>
      <w:r>
        <w:rPr>
          <w:rFonts w:eastAsiaTheme="minorEastAsia" w:cstheme="minorBidi"/>
          <w:sz w:val="24"/>
          <w:szCs w:val="24"/>
        </w:rPr>
        <w:t>one</w:t>
      </w:r>
      <w:r w:rsidR="001620E8" w:rsidRPr="001620E8">
        <w:rPr>
          <w:rFonts w:eastAsiaTheme="minorEastAsia" w:cstheme="minorBidi"/>
          <w:sz w:val="24"/>
          <w:szCs w:val="24"/>
        </w:rPr>
        <w:t xml:space="preserve"> else. Once everybody is done writing down their number, we will collect the submissions, do a couple of quick calculations, and then announce the winner.</w:t>
      </w:r>
    </w:p>
    <w:p w14:paraId="0898E59C" w14:textId="4ED2EC5B" w:rsidR="008C24F0" w:rsidRDefault="001620E8" w:rsidP="008C24F0">
      <w:pPr>
        <w:spacing w:before="240"/>
        <w:rPr>
          <w:rFonts w:eastAsiaTheme="minorEastAsia" w:cstheme="minorBidi"/>
          <w:sz w:val="24"/>
          <w:szCs w:val="24"/>
        </w:rPr>
      </w:pPr>
      <w:r w:rsidRPr="001620E8">
        <w:rPr>
          <w:rFonts w:eastAsiaTheme="minorEastAsia" w:cstheme="minorBidi"/>
          <w:sz w:val="24"/>
          <w:szCs w:val="24"/>
        </w:rPr>
        <w:t xml:space="preserve">So how do you win?  The winner will be the person who submitted the number </w:t>
      </w:r>
      <w:r w:rsidRPr="008C24F0">
        <w:rPr>
          <w:rFonts w:eastAsiaTheme="minorEastAsia" w:cstheme="minorBidi"/>
          <w:bCs/>
          <w:sz w:val="24"/>
          <w:szCs w:val="24"/>
        </w:rPr>
        <w:t>closest to 2/3 of the average</w:t>
      </w:r>
      <w:r w:rsidRPr="001620E8">
        <w:rPr>
          <w:rFonts w:eastAsiaTheme="minorEastAsia" w:cstheme="minorBidi"/>
          <w:sz w:val="24"/>
          <w:szCs w:val="24"/>
        </w:rPr>
        <w:t xml:space="preserve"> of all of the numbers submitted.  Again, once all the choices are </w:t>
      </w:r>
      <w:r w:rsidR="00934BB4">
        <w:rPr>
          <w:rFonts w:eastAsiaTheme="minorEastAsia" w:cstheme="minorBidi"/>
          <w:sz w:val="24"/>
          <w:szCs w:val="24"/>
        </w:rPr>
        <w:t>submitted</w:t>
      </w:r>
      <w:r w:rsidRPr="001620E8">
        <w:rPr>
          <w:rFonts w:eastAsiaTheme="minorEastAsia" w:cstheme="minorBidi"/>
          <w:sz w:val="24"/>
          <w:szCs w:val="24"/>
        </w:rPr>
        <w:t xml:space="preserve">, we will calculate the mean average of all of the </w:t>
      </w:r>
      <w:r w:rsidR="00934BB4">
        <w:rPr>
          <w:rFonts w:eastAsiaTheme="minorEastAsia" w:cstheme="minorBidi"/>
          <w:sz w:val="24"/>
          <w:szCs w:val="24"/>
        </w:rPr>
        <w:t>numbers chosen</w:t>
      </w:r>
      <w:r w:rsidRPr="001620E8">
        <w:rPr>
          <w:rFonts w:eastAsiaTheme="minorEastAsia" w:cstheme="minorBidi"/>
          <w:sz w:val="24"/>
          <w:szCs w:val="24"/>
        </w:rPr>
        <w:t xml:space="preserve">.  Then, we will calculate 2/3 of the mean average.  The winner will be the person who submitted the number </w:t>
      </w:r>
      <w:r w:rsidRPr="008C24F0">
        <w:rPr>
          <w:rFonts w:eastAsiaTheme="minorEastAsia" w:cstheme="minorBidi"/>
          <w:bCs/>
          <w:sz w:val="24"/>
          <w:szCs w:val="24"/>
        </w:rPr>
        <w:t>closest to 2/3 of the average</w:t>
      </w:r>
      <w:r w:rsidRPr="001620E8">
        <w:rPr>
          <w:rFonts w:eastAsiaTheme="minorEastAsia" w:cstheme="minorBidi"/>
          <w:sz w:val="24"/>
          <w:szCs w:val="24"/>
        </w:rPr>
        <w:t xml:space="preserve"> of all of the numbers submitted.    </w:t>
      </w:r>
    </w:p>
    <w:p w14:paraId="166607C3" w14:textId="5EE6BF43" w:rsidR="001620E8" w:rsidRPr="001620E8" w:rsidRDefault="00934BB4" w:rsidP="008C24F0">
      <w:pPr>
        <w:spacing w:before="240"/>
        <w:rPr>
          <w:rFonts w:eastAsiaTheme="minorEastAsia" w:cstheme="minorBidi"/>
          <w:sz w:val="24"/>
          <w:szCs w:val="24"/>
        </w:rPr>
      </w:pPr>
      <w:r>
        <w:rPr>
          <w:rFonts w:eastAsiaTheme="minorEastAsia" w:cstheme="minorBidi"/>
          <w:sz w:val="24"/>
          <w:szCs w:val="24"/>
        </w:rPr>
        <w:t>Right now, b</w:t>
      </w:r>
      <w:r w:rsidR="008C24F0">
        <w:rPr>
          <w:rFonts w:eastAsiaTheme="minorEastAsia" w:cstheme="minorBidi"/>
          <w:sz w:val="24"/>
          <w:szCs w:val="24"/>
        </w:rPr>
        <w:t>elow</w:t>
      </w:r>
      <w:r w:rsidR="001620E8" w:rsidRPr="001620E8">
        <w:rPr>
          <w:rFonts w:eastAsiaTheme="minorEastAsia" w:cstheme="minorBidi"/>
          <w:sz w:val="24"/>
          <w:szCs w:val="24"/>
        </w:rPr>
        <w:t>, write down a whole number between 0 and 100, inclusive</w:t>
      </w:r>
      <w:r w:rsidR="008C24F0">
        <w:rPr>
          <w:rFonts w:eastAsiaTheme="minorEastAsia" w:cstheme="minorBidi"/>
          <w:sz w:val="24"/>
          <w:szCs w:val="24"/>
        </w:rPr>
        <w:t xml:space="preserve">. </w:t>
      </w:r>
      <w:r w:rsidR="002A1AF0" w:rsidRPr="001620E8">
        <w:rPr>
          <w:rFonts w:eastAsiaTheme="minorEastAsia" w:cstheme="minorBidi"/>
          <w:sz w:val="24"/>
          <w:szCs w:val="24"/>
        </w:rPr>
        <w:t>You have 1 minute to choose your number.</w:t>
      </w:r>
      <w:r w:rsidR="002A1AF0">
        <w:rPr>
          <w:rFonts w:eastAsiaTheme="minorEastAsia" w:cstheme="minorBidi"/>
          <w:sz w:val="24"/>
          <w:szCs w:val="24"/>
        </w:rPr>
        <w:t xml:space="preserve"> </w:t>
      </w:r>
      <w:r w:rsidR="008C24F0">
        <w:rPr>
          <w:rFonts w:eastAsiaTheme="minorEastAsia" w:cstheme="minorBidi"/>
          <w:sz w:val="24"/>
          <w:szCs w:val="24"/>
        </w:rPr>
        <w:t>When you are done</w:t>
      </w:r>
      <w:r w:rsidR="001620E8" w:rsidRPr="001620E8">
        <w:rPr>
          <w:rFonts w:eastAsiaTheme="minorEastAsia" w:cstheme="minorBidi"/>
          <w:sz w:val="24"/>
          <w:szCs w:val="24"/>
        </w:rPr>
        <w:t>,</w:t>
      </w:r>
      <w:r w:rsidR="008C24F0">
        <w:rPr>
          <w:rFonts w:eastAsiaTheme="minorEastAsia" w:cstheme="minorBidi"/>
          <w:sz w:val="24"/>
          <w:szCs w:val="24"/>
        </w:rPr>
        <w:t xml:space="preserve"> turn over </w:t>
      </w:r>
      <w:r w:rsidR="007B5E5B">
        <w:rPr>
          <w:rFonts w:eastAsiaTheme="minorEastAsia" w:cstheme="minorBidi"/>
          <w:sz w:val="24"/>
          <w:szCs w:val="24"/>
        </w:rPr>
        <w:t>this</w:t>
      </w:r>
      <w:r w:rsidR="008C24F0">
        <w:rPr>
          <w:rFonts w:eastAsiaTheme="minorEastAsia" w:cstheme="minorBidi"/>
          <w:sz w:val="24"/>
          <w:szCs w:val="24"/>
        </w:rPr>
        <w:t xml:space="preserve"> piece of paper.</w:t>
      </w:r>
      <w:r w:rsidR="001620E8" w:rsidRPr="001620E8">
        <w:rPr>
          <w:rFonts w:eastAsiaTheme="minorEastAsia" w:cstheme="minorBidi"/>
          <w:sz w:val="24"/>
          <w:szCs w:val="24"/>
        </w:rPr>
        <w:t xml:space="preserve"> </w:t>
      </w:r>
      <w:bookmarkStart w:id="1" w:name="_GoBack"/>
      <w:bookmarkEnd w:id="1"/>
    </w:p>
    <w:sectPr w:rsidR="001620E8" w:rsidRPr="001620E8" w:rsidSect="0020324C">
      <w:footerReference w:type="default" r:id="rId8"/>
      <w:headerReference w:type="first" r:id="rId9"/>
      <w:footerReference w:type="first" r:id="rId10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F13D4" w14:textId="77777777" w:rsidR="00D96A79" w:rsidRDefault="00D96A79">
      <w:r>
        <w:separator/>
      </w:r>
    </w:p>
  </w:endnote>
  <w:endnote w:type="continuationSeparator" w:id="0">
    <w:p w14:paraId="2A02C590" w14:textId="77777777" w:rsidR="00D96A79" w:rsidRDefault="00D9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204E" w14:textId="7DC09699" w:rsidR="002A2999" w:rsidRDefault="00D96A7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6C650A7">
        <v:rect id="_x0000_i1025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937FC6">
      <w:rPr>
        <w:rFonts w:ascii="Calibri" w:hAnsi="Calibri"/>
        <w:noProof/>
        <w:sz w:val="14"/>
      </w:rPr>
      <w:t>3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B75BD" w14:textId="79A734FC" w:rsidR="002A2999" w:rsidRDefault="00D96A7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41523CF">
        <v:rect id="_x0000_i1026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937FC6">
      <w:rPr>
        <w:rFonts w:ascii="Calibri" w:hAnsi="Calibri"/>
        <w:noProof/>
        <w:sz w:val="14"/>
      </w:rPr>
      <w:t>1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7510A4BB" w14:textId="56213238" w:rsidR="002A2999" w:rsidRPr="00EC43F9" w:rsidRDefault="00643963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</w:p>
  <w:p w14:paraId="1A8C884E" w14:textId="77777777" w:rsidR="002A2999" w:rsidRDefault="002A2999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79D60" w14:textId="77777777" w:rsidR="00D96A79" w:rsidRDefault="00D96A79">
      <w:r>
        <w:separator/>
      </w:r>
    </w:p>
  </w:footnote>
  <w:footnote w:type="continuationSeparator" w:id="0">
    <w:p w14:paraId="3171C691" w14:textId="77777777" w:rsidR="00D96A79" w:rsidRDefault="00D96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370546"/>
    <w:multiLevelType w:val="hybridMultilevel"/>
    <w:tmpl w:val="160627AA"/>
    <w:lvl w:ilvl="0" w:tplc="2708E23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6620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1694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6C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56B6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673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60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FE6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C87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101BD"/>
    <w:multiLevelType w:val="hybridMultilevel"/>
    <w:tmpl w:val="DF94C1D0"/>
    <w:lvl w:ilvl="0" w:tplc="D85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707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CA1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58F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080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E417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B47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46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A3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2A5217"/>
    <w:multiLevelType w:val="hybridMultilevel"/>
    <w:tmpl w:val="012418D0"/>
    <w:lvl w:ilvl="0" w:tplc="2A2AFD9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7AEA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7033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240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C9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A3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BE14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F2B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28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8793A2B"/>
    <w:multiLevelType w:val="hybridMultilevel"/>
    <w:tmpl w:val="7A242E84"/>
    <w:lvl w:ilvl="0" w:tplc="06544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1C0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8EE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681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A6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EC5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2D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F2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D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F34E9"/>
    <w:multiLevelType w:val="hybridMultilevel"/>
    <w:tmpl w:val="06069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D466D8"/>
    <w:multiLevelType w:val="hybridMultilevel"/>
    <w:tmpl w:val="6D9C545C"/>
    <w:lvl w:ilvl="0" w:tplc="C5FE30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A0C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04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E43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CC6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E05D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5843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B65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D711FA2"/>
    <w:multiLevelType w:val="hybridMultilevel"/>
    <w:tmpl w:val="65AE5F44"/>
    <w:lvl w:ilvl="0" w:tplc="19067D2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EBE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F2A9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601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0C1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09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62CA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0ED8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83E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14"/>
  </w:num>
  <w:num w:numId="5">
    <w:abstractNumId w:val="20"/>
  </w:num>
  <w:num w:numId="6">
    <w:abstractNumId w:val="19"/>
  </w:num>
  <w:num w:numId="7">
    <w:abstractNumId w:val="5"/>
  </w:num>
  <w:num w:numId="8">
    <w:abstractNumId w:val="0"/>
  </w:num>
  <w:num w:numId="9">
    <w:abstractNumId w:val="7"/>
  </w:num>
  <w:num w:numId="10">
    <w:abstractNumId w:val="21"/>
  </w:num>
  <w:num w:numId="11">
    <w:abstractNumId w:val="16"/>
  </w:num>
  <w:num w:numId="12">
    <w:abstractNumId w:val="3"/>
  </w:num>
  <w:num w:numId="13">
    <w:abstractNumId w:val="18"/>
  </w:num>
  <w:num w:numId="14">
    <w:abstractNumId w:val="8"/>
  </w:num>
  <w:num w:numId="15">
    <w:abstractNumId w:val="13"/>
  </w:num>
  <w:num w:numId="16">
    <w:abstractNumId w:val="9"/>
  </w:num>
  <w:num w:numId="17">
    <w:abstractNumId w:val="11"/>
  </w:num>
  <w:num w:numId="18">
    <w:abstractNumId w:val="2"/>
  </w:num>
  <w:num w:numId="19">
    <w:abstractNumId w:val="12"/>
  </w:num>
  <w:num w:numId="20">
    <w:abstractNumId w:val="15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D4"/>
    <w:rsid w:val="000005C9"/>
    <w:rsid w:val="00006B32"/>
    <w:rsid w:val="00006D6C"/>
    <w:rsid w:val="00007452"/>
    <w:rsid w:val="00010706"/>
    <w:rsid w:val="000211A1"/>
    <w:rsid w:val="00026D31"/>
    <w:rsid w:val="0004571C"/>
    <w:rsid w:val="00053915"/>
    <w:rsid w:val="00062CF0"/>
    <w:rsid w:val="00064085"/>
    <w:rsid w:val="00080E6B"/>
    <w:rsid w:val="000A4BDE"/>
    <w:rsid w:val="000B09ED"/>
    <w:rsid w:val="000C5894"/>
    <w:rsid w:val="000D6E7E"/>
    <w:rsid w:val="000E4440"/>
    <w:rsid w:val="000F2971"/>
    <w:rsid w:val="000F3AD6"/>
    <w:rsid w:val="0011286B"/>
    <w:rsid w:val="00113ADE"/>
    <w:rsid w:val="001242F6"/>
    <w:rsid w:val="00125DA9"/>
    <w:rsid w:val="001531B8"/>
    <w:rsid w:val="001620E8"/>
    <w:rsid w:val="00167030"/>
    <w:rsid w:val="00181DC1"/>
    <w:rsid w:val="001C49F8"/>
    <w:rsid w:val="001E68C2"/>
    <w:rsid w:val="0020119C"/>
    <w:rsid w:val="0020324C"/>
    <w:rsid w:val="002122AD"/>
    <w:rsid w:val="0022016F"/>
    <w:rsid w:val="00226247"/>
    <w:rsid w:val="00234AAD"/>
    <w:rsid w:val="00251A8B"/>
    <w:rsid w:val="00256B8A"/>
    <w:rsid w:val="00265BA3"/>
    <w:rsid w:val="00271A87"/>
    <w:rsid w:val="002A1AF0"/>
    <w:rsid w:val="002A2999"/>
    <w:rsid w:val="002A5085"/>
    <w:rsid w:val="002C024E"/>
    <w:rsid w:val="002C4B43"/>
    <w:rsid w:val="002C62D0"/>
    <w:rsid w:val="002D458E"/>
    <w:rsid w:val="002E24ED"/>
    <w:rsid w:val="002E41EC"/>
    <w:rsid w:val="002E7E76"/>
    <w:rsid w:val="002F2CEF"/>
    <w:rsid w:val="00313533"/>
    <w:rsid w:val="0032640A"/>
    <w:rsid w:val="00333A2B"/>
    <w:rsid w:val="00347B71"/>
    <w:rsid w:val="00374058"/>
    <w:rsid w:val="003A360C"/>
    <w:rsid w:val="003B0E70"/>
    <w:rsid w:val="003C4E7E"/>
    <w:rsid w:val="003C57A9"/>
    <w:rsid w:val="00404576"/>
    <w:rsid w:val="00423272"/>
    <w:rsid w:val="00437A61"/>
    <w:rsid w:val="0047182B"/>
    <w:rsid w:val="004B0A21"/>
    <w:rsid w:val="004B38FF"/>
    <w:rsid w:val="004C6D7E"/>
    <w:rsid w:val="004D50C5"/>
    <w:rsid w:val="004D7AC9"/>
    <w:rsid w:val="004F4B39"/>
    <w:rsid w:val="0051152D"/>
    <w:rsid w:val="0051761D"/>
    <w:rsid w:val="00517993"/>
    <w:rsid w:val="005221D0"/>
    <w:rsid w:val="005233DE"/>
    <w:rsid w:val="0052471D"/>
    <w:rsid w:val="00545D68"/>
    <w:rsid w:val="00550C1E"/>
    <w:rsid w:val="005549EC"/>
    <w:rsid w:val="00560D4A"/>
    <w:rsid w:val="005B3760"/>
    <w:rsid w:val="005B588F"/>
    <w:rsid w:val="005D6E71"/>
    <w:rsid w:val="005E1E49"/>
    <w:rsid w:val="005E329B"/>
    <w:rsid w:val="00637983"/>
    <w:rsid w:val="00643963"/>
    <w:rsid w:val="00655524"/>
    <w:rsid w:val="00665A74"/>
    <w:rsid w:val="006D3E1E"/>
    <w:rsid w:val="006D5CE1"/>
    <w:rsid w:val="006E378B"/>
    <w:rsid w:val="006E392E"/>
    <w:rsid w:val="00713968"/>
    <w:rsid w:val="00714366"/>
    <w:rsid w:val="00714D0F"/>
    <w:rsid w:val="00751B0B"/>
    <w:rsid w:val="007B5098"/>
    <w:rsid w:val="007B5E5B"/>
    <w:rsid w:val="007C1F28"/>
    <w:rsid w:val="00802CC8"/>
    <w:rsid w:val="008046B4"/>
    <w:rsid w:val="00826F22"/>
    <w:rsid w:val="008308D9"/>
    <w:rsid w:val="008516FC"/>
    <w:rsid w:val="008678B8"/>
    <w:rsid w:val="00883526"/>
    <w:rsid w:val="008C24F0"/>
    <w:rsid w:val="008C72D2"/>
    <w:rsid w:val="008C7E92"/>
    <w:rsid w:val="008D5430"/>
    <w:rsid w:val="008D7BDF"/>
    <w:rsid w:val="00913EC6"/>
    <w:rsid w:val="00921DC1"/>
    <w:rsid w:val="0092482E"/>
    <w:rsid w:val="00926F3D"/>
    <w:rsid w:val="00934BB4"/>
    <w:rsid w:val="00937FC6"/>
    <w:rsid w:val="00947ED9"/>
    <w:rsid w:val="0095227A"/>
    <w:rsid w:val="0096469A"/>
    <w:rsid w:val="009B1AE2"/>
    <w:rsid w:val="00A02C4C"/>
    <w:rsid w:val="00A517CC"/>
    <w:rsid w:val="00A52741"/>
    <w:rsid w:val="00A565F1"/>
    <w:rsid w:val="00A621B6"/>
    <w:rsid w:val="00A66A21"/>
    <w:rsid w:val="00A75EEE"/>
    <w:rsid w:val="00A76C1E"/>
    <w:rsid w:val="00A7799E"/>
    <w:rsid w:val="00AB6465"/>
    <w:rsid w:val="00AC4FB1"/>
    <w:rsid w:val="00AC7F6B"/>
    <w:rsid w:val="00B10FD5"/>
    <w:rsid w:val="00B11EB6"/>
    <w:rsid w:val="00B12A90"/>
    <w:rsid w:val="00B205C3"/>
    <w:rsid w:val="00B32C40"/>
    <w:rsid w:val="00B71E53"/>
    <w:rsid w:val="00BA66C3"/>
    <w:rsid w:val="00BA6B8E"/>
    <w:rsid w:val="00BC3835"/>
    <w:rsid w:val="00BE6ED4"/>
    <w:rsid w:val="00C228D3"/>
    <w:rsid w:val="00C27DAD"/>
    <w:rsid w:val="00C51707"/>
    <w:rsid w:val="00C5781C"/>
    <w:rsid w:val="00C80158"/>
    <w:rsid w:val="00CB5DCD"/>
    <w:rsid w:val="00CC184F"/>
    <w:rsid w:val="00CD0978"/>
    <w:rsid w:val="00CD551A"/>
    <w:rsid w:val="00CF5633"/>
    <w:rsid w:val="00D06A28"/>
    <w:rsid w:val="00D07D29"/>
    <w:rsid w:val="00D37AD7"/>
    <w:rsid w:val="00D40DB9"/>
    <w:rsid w:val="00D43731"/>
    <w:rsid w:val="00D63C36"/>
    <w:rsid w:val="00D73DE0"/>
    <w:rsid w:val="00D84A96"/>
    <w:rsid w:val="00D86D64"/>
    <w:rsid w:val="00D96A79"/>
    <w:rsid w:val="00DC0C38"/>
    <w:rsid w:val="00DD03EF"/>
    <w:rsid w:val="00DD5CFB"/>
    <w:rsid w:val="00DD6A61"/>
    <w:rsid w:val="00DF2652"/>
    <w:rsid w:val="00DF63D7"/>
    <w:rsid w:val="00E00297"/>
    <w:rsid w:val="00E13F36"/>
    <w:rsid w:val="00E314A3"/>
    <w:rsid w:val="00E325AD"/>
    <w:rsid w:val="00E77B71"/>
    <w:rsid w:val="00E82CDF"/>
    <w:rsid w:val="00E947D1"/>
    <w:rsid w:val="00EB4C8E"/>
    <w:rsid w:val="00EB5F36"/>
    <w:rsid w:val="00EC43F9"/>
    <w:rsid w:val="00EC6AF1"/>
    <w:rsid w:val="00ED65F5"/>
    <w:rsid w:val="00ED7E50"/>
    <w:rsid w:val="00EE1317"/>
    <w:rsid w:val="00EE1FD8"/>
    <w:rsid w:val="00EF3493"/>
    <w:rsid w:val="00F332B2"/>
    <w:rsid w:val="00F36F46"/>
    <w:rsid w:val="00F652FA"/>
    <w:rsid w:val="00F85BAA"/>
    <w:rsid w:val="00FB1FBE"/>
    <w:rsid w:val="00FD484C"/>
    <w:rsid w:val="00F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table" w:styleId="TableGrid">
    <w:name w:val="Table Grid"/>
    <w:basedOn w:val="TableNormal"/>
    <w:uiPriority w:val="39"/>
    <w:locked/>
    <w:rsid w:val="00265BA3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7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3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94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3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3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67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43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3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7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1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51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BBB35-5FB1-434F-A342-FC440D69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286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shamman</cp:lastModifiedBy>
  <cp:revision>85</cp:revision>
  <cp:lastPrinted>2017-07-09T04:13:00Z</cp:lastPrinted>
  <dcterms:created xsi:type="dcterms:W3CDTF">2017-08-03T20:59:00Z</dcterms:created>
  <dcterms:modified xsi:type="dcterms:W3CDTF">2018-09-21T13:25:00Z</dcterms:modified>
</cp:coreProperties>
</file>